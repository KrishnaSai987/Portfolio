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F40E" w14:textId="16D268D3" w:rsidR="00A3329E" w:rsidRPr="009D4F96" w:rsidRDefault="00F31BA1" w:rsidP="008D126E">
      <w:pPr>
        <w:pStyle w:val="ContactInfo"/>
        <w:rPr>
          <w:rFonts w:ascii="Calibri" w:hAnsi="Calibri" w:cs="Calibri"/>
          <w:color w:val="2E74B5" w:themeColor="accent5" w:themeShade="BF"/>
          <w:sz w:val="32"/>
          <w:szCs w:val="32"/>
        </w:rPr>
      </w:pPr>
      <w:r w:rsidRPr="009D4F96">
        <w:rPr>
          <w:rFonts w:ascii="Calibri" w:hAnsi="Calibri" w:cs="Calibri"/>
          <w:b/>
          <w:bCs/>
          <w:color w:val="2E74B5" w:themeColor="accent5" w:themeShade="BF"/>
          <w:sz w:val="32"/>
          <w:szCs w:val="32"/>
        </w:rPr>
        <w:t>KRISHNASAI KAVURI</w:t>
      </w:r>
      <w:r w:rsidRPr="009D4F96">
        <w:rPr>
          <w:rFonts w:ascii="Calibri" w:hAnsi="Calibri" w:cs="Calibri"/>
          <w:color w:val="2E74B5" w:themeColor="accent5" w:themeShade="BF"/>
          <w:sz w:val="32"/>
          <w:szCs w:val="32"/>
        </w:rPr>
        <w:t xml:space="preserve">  </w:t>
      </w:r>
    </w:p>
    <w:p w14:paraId="254E2C4C" w14:textId="377E31A1" w:rsidR="001A6E1D" w:rsidRPr="009D4F96" w:rsidRDefault="008D126E" w:rsidP="00541448">
      <w:pPr>
        <w:pStyle w:val="ContactInfo"/>
        <w:ind w:right="-720"/>
        <w:rPr>
          <w:rFonts w:ascii="Calibri" w:hAnsi="Calibri" w:cs="Calibri"/>
          <w:color w:val="000000" w:themeColor="text1"/>
          <w:sz w:val="20"/>
          <w:szCs w:val="20"/>
        </w:rPr>
      </w:pPr>
      <w:r w:rsidRPr="009D4F96">
        <w:rPr>
          <w:rFonts w:ascii="Calibri" w:hAnsi="Calibri" w:cs="Calibri"/>
          <w:color w:val="000000" w:themeColor="text1"/>
          <w:sz w:val="20"/>
          <w:szCs w:val="20"/>
        </w:rPr>
        <w:t xml:space="preserve">St Louis, MO | </w:t>
      </w:r>
      <w:r w:rsidR="00A2161A" w:rsidRPr="009D4F96">
        <w:rPr>
          <w:rFonts w:ascii="Calibri" w:hAnsi="Calibri" w:cs="Calibri"/>
          <w:color w:val="000000" w:themeColor="text1"/>
          <w:sz w:val="20"/>
          <w:szCs w:val="20"/>
        </w:rPr>
        <w:t>(</w:t>
      </w:r>
      <w:r w:rsidR="00A3329E" w:rsidRPr="009D4F96">
        <w:rPr>
          <w:rFonts w:ascii="Calibri" w:hAnsi="Calibri" w:cs="Calibri"/>
          <w:color w:val="000000" w:themeColor="text1"/>
          <w:sz w:val="20"/>
          <w:szCs w:val="20"/>
        </w:rPr>
        <w:t>314</w:t>
      </w:r>
      <w:r w:rsidR="00A2161A" w:rsidRPr="009D4F96">
        <w:rPr>
          <w:rFonts w:ascii="Calibri" w:hAnsi="Calibri" w:cs="Calibri"/>
          <w:color w:val="000000" w:themeColor="text1"/>
          <w:sz w:val="20"/>
          <w:szCs w:val="20"/>
        </w:rPr>
        <w:t>)-</w:t>
      </w:r>
      <w:r w:rsidR="00A3329E" w:rsidRPr="009D4F96">
        <w:rPr>
          <w:rFonts w:ascii="Calibri" w:hAnsi="Calibri" w:cs="Calibri"/>
          <w:color w:val="000000" w:themeColor="text1"/>
          <w:sz w:val="20"/>
          <w:szCs w:val="20"/>
        </w:rPr>
        <w:t>575</w:t>
      </w:r>
      <w:r w:rsidR="00A2161A" w:rsidRPr="009D4F96">
        <w:rPr>
          <w:rFonts w:ascii="Calibri" w:hAnsi="Calibri" w:cs="Calibri"/>
          <w:color w:val="000000" w:themeColor="text1"/>
          <w:sz w:val="20"/>
          <w:szCs w:val="20"/>
        </w:rPr>
        <w:t>-</w:t>
      </w:r>
      <w:r w:rsidR="00A3329E" w:rsidRPr="009D4F96">
        <w:rPr>
          <w:rFonts w:ascii="Calibri" w:hAnsi="Calibri" w:cs="Calibri"/>
          <w:color w:val="000000" w:themeColor="text1"/>
          <w:sz w:val="20"/>
          <w:szCs w:val="20"/>
        </w:rPr>
        <w:t>1198</w:t>
      </w:r>
      <w:r w:rsidRPr="009D4F96">
        <w:rPr>
          <w:rFonts w:ascii="Calibri" w:hAnsi="Calibri" w:cs="Calibri"/>
          <w:color w:val="000000" w:themeColor="text1"/>
          <w:sz w:val="20"/>
          <w:szCs w:val="20"/>
        </w:rPr>
        <w:t>|</w:t>
      </w:r>
      <w:r w:rsidR="00311B4F" w:rsidRPr="009D4F96">
        <w:rPr>
          <w:rFonts w:ascii="Calibri" w:hAnsi="Calibri" w:cs="Calibri"/>
          <w:sz w:val="20"/>
          <w:szCs w:val="20"/>
        </w:rPr>
        <w:t xml:space="preserve"> saikavuri5566@gmail.com</w:t>
      </w:r>
      <w:r w:rsidR="007D28F7" w:rsidRPr="009D4F96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9D4F96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9" w:history="1">
        <w:r w:rsidR="003714B4" w:rsidRPr="009D4F96">
          <w:rPr>
            <w:rFonts w:ascii="Calibri" w:hAnsi="Calibri" w:cs="Calibri"/>
            <w:color w:val="000000" w:themeColor="text1"/>
            <w:sz w:val="20"/>
            <w:szCs w:val="20"/>
            <w:u w:val="single"/>
          </w:rPr>
          <w:t>Portfolio</w:t>
        </w:r>
      </w:hyperlink>
      <w:r w:rsidRPr="009D4F96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Pr="009D4F96">
        <w:rPr>
          <w:rFonts w:ascii="Calibri" w:hAnsi="Calibri" w:cs="Calibri"/>
          <w:color w:val="000000" w:themeColor="text1"/>
          <w:sz w:val="20"/>
          <w:szCs w:val="20"/>
          <w:u w:val="single"/>
        </w:rPr>
        <w:t>G</w:t>
      </w:r>
      <w:hyperlink r:id="rId10" w:history="1">
        <w:r w:rsidRPr="009D4F96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 xml:space="preserve">itHub </w:t>
        </w:r>
      </w:hyperlink>
      <w:r w:rsidRPr="009D4F96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1" w:history="1">
        <w:r w:rsidR="008875C3" w:rsidRPr="009D4F96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LinkedIn</w:t>
        </w:r>
      </w:hyperlink>
    </w:p>
    <w:p w14:paraId="5AB7EF88" w14:textId="74A5109A" w:rsidR="00201BAD" w:rsidRPr="009D4F96" w:rsidRDefault="001A6E1D" w:rsidP="00541448">
      <w:pPr>
        <w:pStyle w:val="Heading2"/>
        <w:pBdr>
          <w:bottom w:val="single" w:sz="8" w:space="1" w:color="auto"/>
        </w:pBdr>
        <w:rPr>
          <w:rFonts w:ascii="Calibri" w:hAnsi="Calibri" w:cs="Calibri"/>
          <w:color w:val="0070C0"/>
          <w:sz w:val="22"/>
          <w:szCs w:val="22"/>
        </w:rPr>
      </w:pPr>
      <w:r w:rsidRPr="009D4F96">
        <w:rPr>
          <w:rFonts w:ascii="Calibri" w:hAnsi="Calibri" w:cs="Calibri"/>
          <w:color w:val="0070C0"/>
          <w:sz w:val="22"/>
          <w:szCs w:val="22"/>
        </w:rPr>
        <w:t>SUMMARY</w:t>
      </w:r>
    </w:p>
    <w:p w14:paraId="5EE49318" w14:textId="33EDE917" w:rsidR="00541448" w:rsidRPr="002756DD" w:rsidRDefault="009A04B4" w:rsidP="00541448">
      <w:pPr>
        <w:rPr>
          <w:rFonts w:ascii="Calibri" w:hAnsi="Calibri" w:cs="Calibri"/>
          <w:color w:val="auto"/>
          <w:sz w:val="20"/>
          <w:szCs w:val="20"/>
        </w:rPr>
      </w:pPr>
      <w:r w:rsidRPr="009A04B4">
        <w:rPr>
          <w:rFonts w:ascii="Calibri" w:hAnsi="Calibri" w:cs="Calibri"/>
          <w:color w:val="auto"/>
          <w:sz w:val="20"/>
          <w:szCs w:val="20"/>
        </w:rPr>
        <w:t xml:space="preserve">Results-driven </w:t>
      </w:r>
      <w:r w:rsidR="005B1145">
        <w:rPr>
          <w:rFonts w:ascii="Calibri" w:hAnsi="Calibri" w:cs="Calibri"/>
          <w:color w:val="auto"/>
          <w:sz w:val="20"/>
          <w:szCs w:val="20"/>
        </w:rPr>
        <w:t xml:space="preserve">Full Stack </w:t>
      </w:r>
      <w:r w:rsidRPr="009A04B4">
        <w:rPr>
          <w:rFonts w:ascii="Calibri" w:hAnsi="Calibri" w:cs="Calibri"/>
          <w:b/>
          <w:bCs/>
          <w:color w:val="auto"/>
          <w:sz w:val="20"/>
          <w:szCs w:val="20"/>
        </w:rPr>
        <w:t>Software Engineer</w:t>
      </w:r>
      <w:r w:rsidRPr="009A04B4">
        <w:rPr>
          <w:rFonts w:ascii="Calibri" w:hAnsi="Calibri" w:cs="Calibri"/>
          <w:color w:val="auto"/>
          <w:sz w:val="20"/>
          <w:szCs w:val="20"/>
        </w:rPr>
        <w:t xml:space="preserve"> with 3+ years of experience designing, developing, and optimizing large-scale applications, including contributions to </w:t>
      </w:r>
      <w:r w:rsidRPr="009A04B4">
        <w:rPr>
          <w:rFonts w:ascii="Calibri" w:hAnsi="Calibri" w:cs="Calibri"/>
          <w:b/>
          <w:bCs/>
          <w:color w:val="auto"/>
          <w:sz w:val="20"/>
          <w:szCs w:val="20"/>
        </w:rPr>
        <w:t>Google Bard</w:t>
      </w:r>
      <w:r w:rsidRPr="009A04B4">
        <w:rPr>
          <w:rFonts w:ascii="Calibri" w:hAnsi="Calibri" w:cs="Calibri"/>
          <w:color w:val="auto"/>
          <w:sz w:val="20"/>
          <w:szCs w:val="20"/>
        </w:rPr>
        <w:t xml:space="preserve">. Proficient in </w:t>
      </w:r>
      <w:r w:rsidRPr="009A04B4">
        <w:rPr>
          <w:rFonts w:ascii="Calibri" w:hAnsi="Calibri" w:cs="Calibri"/>
          <w:b/>
          <w:bCs/>
          <w:color w:val="auto"/>
          <w:sz w:val="20"/>
          <w:szCs w:val="20"/>
        </w:rPr>
        <w:t>Java, JavaScript</w:t>
      </w:r>
      <w:r w:rsidR="00BF3732">
        <w:rPr>
          <w:rFonts w:ascii="Calibri" w:hAnsi="Calibri" w:cs="Calibri"/>
          <w:b/>
          <w:bCs/>
          <w:color w:val="auto"/>
          <w:sz w:val="20"/>
          <w:szCs w:val="20"/>
        </w:rPr>
        <w:t xml:space="preserve">, </w:t>
      </w:r>
      <w:r w:rsidRPr="009A04B4">
        <w:rPr>
          <w:rFonts w:ascii="Calibri" w:hAnsi="Calibri" w:cs="Calibri"/>
          <w:b/>
          <w:bCs/>
          <w:color w:val="auto"/>
          <w:sz w:val="20"/>
          <w:szCs w:val="20"/>
        </w:rPr>
        <w:t>React, RESTful APIs, CI/CD, and cloud technologies (AWS &amp; Azure)</w:t>
      </w:r>
      <w:r w:rsidRPr="009A04B4">
        <w:rPr>
          <w:rFonts w:ascii="Calibri" w:hAnsi="Calibri" w:cs="Calibri"/>
          <w:color w:val="auto"/>
          <w:sz w:val="20"/>
          <w:szCs w:val="20"/>
        </w:rPr>
        <w:t xml:space="preserve">. Certified </w:t>
      </w:r>
      <w:r w:rsidRPr="009A04B4">
        <w:rPr>
          <w:rFonts w:ascii="Calibri" w:hAnsi="Calibri" w:cs="Calibri"/>
          <w:b/>
          <w:bCs/>
          <w:color w:val="auto"/>
          <w:sz w:val="20"/>
          <w:szCs w:val="20"/>
        </w:rPr>
        <w:t>AWS Solutions Architect</w:t>
      </w:r>
      <w:r w:rsidRPr="009A04B4">
        <w:rPr>
          <w:rFonts w:ascii="Calibri" w:hAnsi="Calibri" w:cs="Calibri"/>
          <w:color w:val="auto"/>
          <w:sz w:val="20"/>
          <w:szCs w:val="20"/>
        </w:rPr>
        <w:t xml:space="preserve"> and </w:t>
      </w:r>
      <w:r w:rsidRPr="009A04B4">
        <w:rPr>
          <w:rFonts w:ascii="Calibri" w:hAnsi="Calibri" w:cs="Calibri"/>
          <w:b/>
          <w:bCs/>
          <w:color w:val="auto"/>
          <w:sz w:val="20"/>
          <w:szCs w:val="20"/>
        </w:rPr>
        <w:t>Microsoft Azure AI Essentials</w:t>
      </w:r>
      <w:r w:rsidRPr="009A04B4">
        <w:rPr>
          <w:rFonts w:ascii="Calibri" w:hAnsi="Calibri" w:cs="Calibri"/>
          <w:color w:val="auto"/>
          <w:sz w:val="20"/>
          <w:szCs w:val="20"/>
        </w:rPr>
        <w:t xml:space="preserve"> professional with a strong focus on scalability, performance, and delivering high-quality software through Agile and Continuous Delivery practice</w:t>
      </w:r>
      <w:r w:rsidR="002756DD" w:rsidRPr="002756DD">
        <w:rPr>
          <w:rFonts w:ascii="Calibri" w:hAnsi="Calibri" w:cs="Calibri"/>
          <w:color w:val="auto"/>
          <w:sz w:val="20"/>
          <w:szCs w:val="20"/>
        </w:rPr>
        <w:t>.</w:t>
      </w:r>
    </w:p>
    <w:p w14:paraId="68AEEFC5" w14:textId="46B9BF16" w:rsidR="00EA418A" w:rsidRPr="009D4F96" w:rsidRDefault="00EA418A" w:rsidP="00541448">
      <w:pPr>
        <w:pBdr>
          <w:bottom w:val="single" w:sz="8" w:space="1" w:color="auto"/>
        </w:pBdr>
        <w:rPr>
          <w:rFonts w:ascii="Calibri" w:hAnsi="Calibri" w:cs="Calibri"/>
          <w:b/>
          <w:bCs/>
          <w:color w:val="4472C4" w:themeColor="accent1"/>
          <w:sz w:val="22"/>
          <w:szCs w:val="22"/>
        </w:rPr>
      </w:pPr>
      <w:r w:rsidRPr="009D4F96">
        <w:rPr>
          <w:rFonts w:ascii="Calibri" w:hAnsi="Calibri" w:cs="Calibri"/>
          <w:b/>
          <w:bCs/>
          <w:color w:val="4472C4" w:themeColor="accent1"/>
          <w:sz w:val="22"/>
          <w:szCs w:val="22"/>
        </w:rPr>
        <w:t>EDUCATION</w:t>
      </w:r>
    </w:p>
    <w:p w14:paraId="1A313B79" w14:textId="40FED1B9" w:rsidR="00EA418A" w:rsidRPr="009D4F96" w:rsidRDefault="00C66876" w:rsidP="00913F18">
      <w:pPr>
        <w:tabs>
          <w:tab w:val="left" w:pos="90"/>
          <w:tab w:val="left" w:pos="450"/>
          <w:tab w:val="left" w:pos="7920"/>
        </w:tabs>
        <w:rPr>
          <w:rFonts w:ascii="Calibri" w:hAnsi="Calibri" w:cs="Calibri"/>
          <w:b/>
          <w:bCs/>
          <w:iCs/>
          <w:color w:val="auto"/>
          <w:sz w:val="20"/>
          <w:szCs w:val="20"/>
        </w:rPr>
      </w:pPr>
      <w:r w:rsidRPr="009D4F96">
        <w:rPr>
          <w:rFonts w:ascii="Calibri" w:hAnsi="Calibri" w:cs="Calibri"/>
          <w:b/>
          <w:bCs/>
          <w:color w:val="auto"/>
          <w:sz w:val="20"/>
          <w:szCs w:val="20"/>
        </w:rPr>
        <w:t xml:space="preserve">Southeast Missouri State University, MS in Computer Science (GPA: 3.91/4.0)  </w:t>
      </w:r>
      <w:r w:rsidR="008D126E" w:rsidRPr="009D4F96">
        <w:rPr>
          <w:rFonts w:ascii="Calibri" w:hAnsi="Calibri" w:cs="Calibri"/>
          <w:b/>
          <w:bCs/>
          <w:color w:val="auto"/>
          <w:sz w:val="20"/>
          <w:szCs w:val="20"/>
        </w:rPr>
        <w:t xml:space="preserve">             </w:t>
      </w:r>
      <w:r w:rsidR="00913F18" w:rsidRPr="009D4F96">
        <w:rPr>
          <w:rFonts w:ascii="Calibri" w:hAnsi="Calibri" w:cs="Calibri"/>
          <w:b/>
          <w:bCs/>
          <w:color w:val="auto"/>
          <w:sz w:val="20"/>
          <w:szCs w:val="20"/>
        </w:rPr>
        <w:t xml:space="preserve">    </w:t>
      </w:r>
      <w:r w:rsidR="00A2161A" w:rsidRPr="009D4F96">
        <w:rPr>
          <w:rFonts w:ascii="Calibri" w:hAnsi="Calibri" w:cs="Calibri"/>
          <w:b/>
          <w:bCs/>
          <w:color w:val="auto"/>
          <w:sz w:val="20"/>
          <w:szCs w:val="20"/>
        </w:rPr>
        <w:t xml:space="preserve">   </w:t>
      </w:r>
      <w:r w:rsidR="00AA5EF8" w:rsidRPr="009D4F96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AA5EF8" w:rsidRPr="009D4F96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8D0E11">
        <w:rPr>
          <w:rFonts w:ascii="Calibri" w:hAnsi="Calibri" w:cs="Calibri"/>
          <w:b/>
          <w:bCs/>
          <w:color w:val="auto"/>
          <w:sz w:val="20"/>
          <w:szCs w:val="20"/>
        </w:rPr>
        <w:t xml:space="preserve">               </w:t>
      </w:r>
      <w:r w:rsidR="00EE1374" w:rsidRPr="009D4F96">
        <w:rPr>
          <w:rFonts w:ascii="Calibri" w:hAnsi="Calibri" w:cs="Calibri"/>
          <w:b/>
          <w:bCs/>
          <w:color w:val="auto"/>
          <w:sz w:val="20"/>
          <w:szCs w:val="20"/>
        </w:rPr>
        <w:t>Aug</w:t>
      </w:r>
      <w:r w:rsidR="00A2161A" w:rsidRPr="009D4F96">
        <w:rPr>
          <w:rFonts w:ascii="Calibri" w:hAnsi="Calibri" w:cs="Calibri"/>
          <w:b/>
          <w:bCs/>
          <w:color w:val="auto"/>
          <w:sz w:val="20"/>
          <w:szCs w:val="20"/>
        </w:rPr>
        <w:t xml:space="preserve"> 2023 - May 2025</w:t>
      </w:r>
    </w:p>
    <w:p w14:paraId="4E1F80A4" w14:textId="55DF2A7A" w:rsidR="00C66876" w:rsidRPr="00C54980" w:rsidRDefault="00BF70BA" w:rsidP="00C54980">
      <w:pPr>
        <w:tabs>
          <w:tab w:val="left" w:pos="90"/>
          <w:tab w:val="left" w:pos="7920"/>
        </w:tabs>
        <w:rPr>
          <w:rFonts w:ascii="Calibri" w:eastAsia="Cambria" w:hAnsi="Calibri" w:cs="Calibri"/>
          <w:iCs/>
          <w:color w:val="auto"/>
          <w:sz w:val="20"/>
          <w:szCs w:val="20"/>
        </w:rPr>
      </w:pPr>
      <w:r w:rsidRPr="009D4F96">
        <w:rPr>
          <w:rFonts w:ascii="Calibri" w:eastAsia="Calibri" w:hAnsi="Calibri" w:cs="Calibri"/>
          <w:i/>
          <w:color w:val="auto"/>
          <w:sz w:val="20"/>
          <w:szCs w:val="20"/>
          <w:u w:val="single"/>
        </w:rPr>
        <w:t xml:space="preserve">Relevant </w:t>
      </w:r>
      <w:r w:rsidR="00EA418A" w:rsidRPr="009D4F96">
        <w:rPr>
          <w:rFonts w:ascii="Calibri" w:eastAsia="Calibri" w:hAnsi="Calibri" w:cs="Calibri"/>
          <w:i/>
          <w:color w:val="auto"/>
          <w:sz w:val="20"/>
          <w:szCs w:val="20"/>
          <w:u w:val="single"/>
        </w:rPr>
        <w:t>Cour</w:t>
      </w:r>
      <w:r w:rsidR="008D126E" w:rsidRPr="009D4F96">
        <w:rPr>
          <w:rFonts w:ascii="Calibri" w:eastAsia="Calibri" w:hAnsi="Calibri" w:cs="Calibri"/>
          <w:i/>
          <w:color w:val="auto"/>
          <w:sz w:val="20"/>
          <w:szCs w:val="20"/>
          <w:u w:val="single"/>
        </w:rPr>
        <w:t>sework</w:t>
      </w:r>
      <w:r w:rsidR="00EA418A" w:rsidRPr="009D4F96">
        <w:rPr>
          <w:rFonts w:ascii="Calibri" w:eastAsia="Calibri" w:hAnsi="Calibri" w:cs="Calibri"/>
          <w:i/>
          <w:color w:val="auto"/>
          <w:sz w:val="20"/>
          <w:szCs w:val="20"/>
        </w:rPr>
        <w:t xml:space="preserve">: </w:t>
      </w:r>
      <w:r w:rsidR="00EA418A" w:rsidRPr="009D4F96">
        <w:rPr>
          <w:rFonts w:ascii="Calibri" w:eastAsia="Cambria" w:hAnsi="Calibri" w:cs="Calibri"/>
          <w:i/>
          <w:color w:val="auto"/>
          <w:sz w:val="20"/>
          <w:szCs w:val="20"/>
        </w:rPr>
        <w:t>Algorithm</w:t>
      </w:r>
      <w:r w:rsidR="00C54980">
        <w:rPr>
          <w:rFonts w:ascii="Calibri" w:eastAsia="Cambria" w:hAnsi="Calibri" w:cs="Calibri"/>
          <w:i/>
          <w:color w:val="auto"/>
          <w:sz w:val="20"/>
          <w:szCs w:val="20"/>
        </w:rPr>
        <w:t>s</w:t>
      </w:r>
      <w:r w:rsidR="00EA418A" w:rsidRPr="009D4F96">
        <w:rPr>
          <w:rFonts w:ascii="Calibri" w:eastAsia="Cambria" w:hAnsi="Calibri" w:cs="Calibri"/>
          <w:i/>
          <w:color w:val="auto"/>
          <w:sz w:val="20"/>
          <w:szCs w:val="20"/>
        </w:rPr>
        <w:t>, Data Analytics, RD</w:t>
      </w:r>
      <w:r w:rsidR="00C06A67" w:rsidRPr="009D4F96">
        <w:rPr>
          <w:rFonts w:ascii="Calibri" w:eastAsia="Cambria" w:hAnsi="Calibri" w:cs="Calibri"/>
          <w:i/>
          <w:color w:val="auto"/>
          <w:sz w:val="20"/>
          <w:szCs w:val="20"/>
        </w:rPr>
        <w:t>B</w:t>
      </w:r>
      <w:r w:rsidR="00EA418A" w:rsidRPr="009D4F96">
        <w:rPr>
          <w:rFonts w:ascii="Calibri" w:eastAsia="Cambria" w:hAnsi="Calibri" w:cs="Calibri"/>
          <w:i/>
          <w:color w:val="auto"/>
          <w:sz w:val="20"/>
          <w:szCs w:val="20"/>
        </w:rPr>
        <w:t>MS, Cybersecurity</w:t>
      </w:r>
      <w:r w:rsidR="00722828" w:rsidRPr="009D4F96">
        <w:rPr>
          <w:rFonts w:ascii="Calibri" w:eastAsia="Cambria" w:hAnsi="Calibri" w:cs="Calibri"/>
          <w:iCs/>
          <w:color w:val="auto"/>
          <w:sz w:val="20"/>
          <w:szCs w:val="20"/>
        </w:rPr>
        <w:t xml:space="preserve">, </w:t>
      </w:r>
      <w:r w:rsidR="00722828" w:rsidRPr="009D4F96">
        <w:rPr>
          <w:rFonts w:ascii="Calibri" w:eastAsia="Cambria" w:hAnsi="Calibri" w:cs="Calibri"/>
          <w:i/>
          <w:color w:val="auto"/>
          <w:sz w:val="20"/>
          <w:szCs w:val="20"/>
        </w:rPr>
        <w:t>Cloud Computing</w:t>
      </w:r>
      <w:r w:rsidR="00C54980">
        <w:rPr>
          <w:rFonts w:ascii="Calibri" w:eastAsia="Cambria" w:hAnsi="Calibri" w:cs="Calibri"/>
          <w:iCs/>
          <w:color w:val="auto"/>
          <w:sz w:val="20"/>
          <w:szCs w:val="20"/>
        </w:rPr>
        <w:t>, Artificial Intelligence, Data Structures.</w:t>
      </w:r>
    </w:p>
    <w:p w14:paraId="654B5163" w14:textId="1D0D140E" w:rsidR="00EA418A" w:rsidRPr="009D4F96" w:rsidRDefault="00EA418A" w:rsidP="008C41BF">
      <w:pPr>
        <w:pBdr>
          <w:bottom w:val="single" w:sz="8" w:space="1" w:color="auto"/>
        </w:pBdr>
        <w:rPr>
          <w:rFonts w:ascii="Calibri" w:hAnsi="Calibri" w:cs="Calibri"/>
          <w:b/>
          <w:bCs/>
          <w:color w:val="4472C4" w:themeColor="accent1"/>
          <w:sz w:val="22"/>
          <w:szCs w:val="22"/>
        </w:rPr>
      </w:pPr>
      <w:r w:rsidRPr="009D4F96">
        <w:rPr>
          <w:rFonts w:ascii="Calibri" w:hAnsi="Calibri" w:cs="Calibri"/>
          <w:b/>
          <w:bCs/>
          <w:color w:val="4472C4" w:themeColor="accent1"/>
          <w:sz w:val="22"/>
          <w:szCs w:val="22"/>
        </w:rPr>
        <w:t>SKILLS</w:t>
      </w:r>
    </w:p>
    <w:p w14:paraId="1A20479B" w14:textId="38F4711B" w:rsidR="009A04B4" w:rsidRPr="009A04B4" w:rsidRDefault="009E76B4" w:rsidP="009A04B4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>
        <w:rPr>
          <w:rStyle w:val="Strong"/>
          <w:rFonts w:ascii="Calibri" w:hAnsi="Calibri" w:cs="Calibri"/>
          <w:sz w:val="20"/>
          <w:szCs w:val="20"/>
        </w:rPr>
        <w:t>Backend</w:t>
      </w:r>
      <w:r w:rsidR="009A04B4" w:rsidRPr="009A04B4">
        <w:rPr>
          <w:rStyle w:val="Strong"/>
          <w:rFonts w:ascii="Calibri" w:hAnsi="Calibri" w:cs="Calibri"/>
          <w:sz w:val="20"/>
          <w:szCs w:val="20"/>
        </w:rPr>
        <w:t>:</w:t>
      </w:r>
      <w:r w:rsidR="009A04B4" w:rsidRPr="009A04B4">
        <w:rPr>
          <w:rFonts w:ascii="Calibri" w:hAnsi="Calibri" w:cs="Calibri"/>
          <w:sz w:val="20"/>
          <w:szCs w:val="20"/>
        </w:rPr>
        <w:t xml:space="preserve"> Java, Python, Ruby, Golang, C,</w:t>
      </w:r>
      <w:r w:rsidR="0014257E">
        <w:rPr>
          <w:rFonts w:ascii="Calibri" w:hAnsi="Calibri" w:cs="Calibri"/>
          <w:sz w:val="20"/>
          <w:szCs w:val="20"/>
        </w:rPr>
        <w:t xml:space="preserve"> C++,</w:t>
      </w:r>
      <w:r w:rsidR="009A04B4" w:rsidRPr="009A04B4">
        <w:rPr>
          <w:rFonts w:ascii="Calibri" w:hAnsi="Calibri" w:cs="Calibri"/>
          <w:sz w:val="20"/>
          <w:szCs w:val="20"/>
        </w:rPr>
        <w:t xml:space="preserve"> JavaScript/TypeScript</w:t>
      </w:r>
      <w:r w:rsidR="00863BCC">
        <w:rPr>
          <w:rFonts w:ascii="Calibri" w:hAnsi="Calibri" w:cs="Calibri"/>
          <w:sz w:val="20"/>
          <w:szCs w:val="20"/>
        </w:rPr>
        <w:t>, Go Lang</w:t>
      </w:r>
      <w:r w:rsidR="00B822D9">
        <w:rPr>
          <w:rFonts w:ascii="Calibri" w:hAnsi="Calibri" w:cs="Calibri"/>
          <w:sz w:val="20"/>
          <w:szCs w:val="20"/>
        </w:rPr>
        <w:t>, Data Science, Kotlin</w:t>
      </w:r>
      <w:r w:rsidR="00981B30">
        <w:rPr>
          <w:rFonts w:ascii="Calibri" w:hAnsi="Calibri" w:cs="Calibri"/>
          <w:sz w:val="20"/>
          <w:szCs w:val="20"/>
        </w:rPr>
        <w:t>, Data Structures</w:t>
      </w:r>
      <w:r w:rsidR="00350447">
        <w:rPr>
          <w:rFonts w:ascii="Calibri" w:hAnsi="Calibri" w:cs="Calibri"/>
          <w:sz w:val="20"/>
          <w:szCs w:val="20"/>
        </w:rPr>
        <w:t>. Maven, Gradle.</w:t>
      </w:r>
    </w:p>
    <w:p w14:paraId="6367C585" w14:textId="7AE7869E" w:rsidR="009A04B4" w:rsidRPr="000B5CFD" w:rsidRDefault="009A04B4" w:rsidP="000B5CFD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 w:rsidRPr="009A04B4">
        <w:rPr>
          <w:rStyle w:val="Strong"/>
          <w:rFonts w:ascii="Calibri" w:hAnsi="Calibri" w:cs="Calibri"/>
          <w:sz w:val="20"/>
          <w:szCs w:val="20"/>
        </w:rPr>
        <w:t>F</w:t>
      </w:r>
      <w:r w:rsidR="009E76B4">
        <w:rPr>
          <w:rStyle w:val="Strong"/>
          <w:rFonts w:ascii="Calibri" w:hAnsi="Calibri" w:cs="Calibri"/>
          <w:sz w:val="20"/>
          <w:szCs w:val="20"/>
        </w:rPr>
        <w:t>rontend</w:t>
      </w:r>
      <w:r w:rsidRPr="009A04B4">
        <w:rPr>
          <w:rStyle w:val="Strong"/>
          <w:rFonts w:ascii="Calibri" w:hAnsi="Calibri" w:cs="Calibri"/>
          <w:sz w:val="20"/>
          <w:szCs w:val="20"/>
        </w:rPr>
        <w:t>:</w:t>
      </w:r>
      <w:r w:rsidRPr="009A04B4">
        <w:rPr>
          <w:rFonts w:ascii="Calibri" w:hAnsi="Calibri" w:cs="Calibri"/>
          <w:sz w:val="20"/>
          <w:szCs w:val="20"/>
        </w:rPr>
        <w:t xml:space="preserve"> Spring Boot, React, Angular, Node.js, Microservice</w:t>
      </w:r>
      <w:r w:rsidR="000B5CFD">
        <w:rPr>
          <w:rFonts w:ascii="Calibri" w:hAnsi="Calibri" w:cs="Calibri"/>
          <w:sz w:val="20"/>
          <w:szCs w:val="20"/>
        </w:rPr>
        <w:t>s, CSS, HTML</w:t>
      </w:r>
      <w:r w:rsidRPr="009A04B4">
        <w:rPr>
          <w:rFonts w:ascii="Calibri" w:hAnsi="Calibri" w:cs="Calibri"/>
          <w:sz w:val="20"/>
          <w:szCs w:val="20"/>
        </w:rPr>
        <w:t>, REST</w:t>
      </w:r>
      <w:r w:rsidR="000B5CFD">
        <w:rPr>
          <w:rFonts w:ascii="Calibri" w:hAnsi="Calibri" w:cs="Calibri"/>
          <w:sz w:val="20"/>
          <w:szCs w:val="20"/>
        </w:rPr>
        <w:t xml:space="preserve"> </w:t>
      </w:r>
      <w:r w:rsidRPr="009A04B4">
        <w:rPr>
          <w:rFonts w:ascii="Calibri" w:hAnsi="Calibri" w:cs="Calibri"/>
          <w:sz w:val="20"/>
          <w:szCs w:val="20"/>
        </w:rPr>
        <w:t>API</w:t>
      </w:r>
      <w:r w:rsidR="000B5CFD">
        <w:rPr>
          <w:rFonts w:ascii="Calibri" w:hAnsi="Calibri" w:cs="Calibri"/>
          <w:sz w:val="20"/>
          <w:szCs w:val="20"/>
        </w:rPr>
        <w:t>s,</w:t>
      </w:r>
      <w:r w:rsidR="0033035A" w:rsidRPr="000B5CFD">
        <w:rPr>
          <w:rFonts w:ascii="Calibri" w:hAnsi="Calibri" w:cs="Calibri"/>
          <w:sz w:val="20"/>
          <w:szCs w:val="20"/>
        </w:rPr>
        <w:t xml:space="preserve"> JSON, XML, </w:t>
      </w:r>
      <w:r w:rsidR="006B778F">
        <w:rPr>
          <w:rFonts w:ascii="Calibri" w:hAnsi="Calibri" w:cs="Calibri"/>
          <w:sz w:val="20"/>
          <w:szCs w:val="20"/>
        </w:rPr>
        <w:t>Kafka</w:t>
      </w:r>
      <w:r w:rsidR="0033035A" w:rsidRPr="000B5CFD">
        <w:rPr>
          <w:rFonts w:ascii="Calibri" w:hAnsi="Calibri" w:cs="Calibri"/>
          <w:sz w:val="20"/>
          <w:szCs w:val="20"/>
        </w:rPr>
        <w:t xml:space="preserve"> Jest</w:t>
      </w:r>
      <w:r w:rsidR="001565DE" w:rsidRPr="000B5CFD">
        <w:rPr>
          <w:rFonts w:ascii="Calibri" w:hAnsi="Calibri" w:cs="Calibri"/>
          <w:sz w:val="20"/>
          <w:szCs w:val="20"/>
        </w:rPr>
        <w:t>, UX/UI Design.</w:t>
      </w:r>
    </w:p>
    <w:p w14:paraId="1F1172B5" w14:textId="7A14DD98" w:rsidR="009A04B4" w:rsidRPr="009A04B4" w:rsidRDefault="009A04B4" w:rsidP="009A04B4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 w:rsidRPr="009A04B4">
        <w:rPr>
          <w:rStyle w:val="Strong"/>
          <w:rFonts w:ascii="Calibri" w:hAnsi="Calibri" w:cs="Calibri"/>
          <w:sz w:val="20"/>
          <w:szCs w:val="20"/>
        </w:rPr>
        <w:t>Cloud &amp; DevOps:</w:t>
      </w:r>
      <w:r w:rsidRPr="009A04B4">
        <w:rPr>
          <w:rFonts w:ascii="Calibri" w:hAnsi="Calibri" w:cs="Calibri"/>
          <w:sz w:val="20"/>
          <w:szCs w:val="20"/>
        </w:rPr>
        <w:t xml:space="preserve"> AWS (Certified Solutions Architect)</w:t>
      </w:r>
      <w:r w:rsidR="0068384B">
        <w:rPr>
          <w:rFonts w:ascii="Calibri" w:hAnsi="Calibri" w:cs="Calibri"/>
          <w:sz w:val="20"/>
          <w:szCs w:val="20"/>
        </w:rPr>
        <w:t xml:space="preserve"> EC2, S3</w:t>
      </w:r>
      <w:r w:rsidRPr="009A04B4">
        <w:rPr>
          <w:rFonts w:ascii="Calibri" w:hAnsi="Calibri" w:cs="Calibri"/>
          <w:sz w:val="20"/>
          <w:szCs w:val="20"/>
        </w:rPr>
        <w:t>, Azure (AI Essentials), Docker, Jenkins, Kubernetes, Terraform, CI/CD, Linux</w:t>
      </w:r>
      <w:r w:rsidR="00376E99">
        <w:rPr>
          <w:rFonts w:ascii="Calibri" w:hAnsi="Calibri" w:cs="Calibri"/>
          <w:sz w:val="20"/>
          <w:szCs w:val="20"/>
        </w:rPr>
        <w:t>/UNIX</w:t>
      </w:r>
      <w:r w:rsidRPr="009A04B4">
        <w:rPr>
          <w:rFonts w:ascii="Calibri" w:hAnsi="Calibri" w:cs="Calibri"/>
          <w:sz w:val="20"/>
          <w:szCs w:val="20"/>
        </w:rPr>
        <w:t>, Git</w:t>
      </w:r>
      <w:r>
        <w:rPr>
          <w:rFonts w:ascii="Calibri" w:hAnsi="Calibri" w:cs="Calibri"/>
          <w:sz w:val="20"/>
          <w:szCs w:val="20"/>
        </w:rPr>
        <w:t>, GitHub, GitHub Copilot</w:t>
      </w:r>
      <w:r w:rsidR="007C4C91">
        <w:rPr>
          <w:rFonts w:ascii="Calibri" w:hAnsi="Calibri" w:cs="Calibri"/>
          <w:sz w:val="20"/>
          <w:szCs w:val="20"/>
        </w:rPr>
        <w:t>, Open Source</w:t>
      </w:r>
      <w:r w:rsidR="00F8314D">
        <w:rPr>
          <w:rFonts w:ascii="Calibri" w:hAnsi="Calibri" w:cs="Calibri"/>
          <w:sz w:val="20"/>
          <w:szCs w:val="20"/>
        </w:rPr>
        <w:t>, Containerization</w:t>
      </w:r>
      <w:r w:rsidR="009653A9">
        <w:rPr>
          <w:rFonts w:ascii="Calibri" w:hAnsi="Calibri" w:cs="Calibri"/>
          <w:sz w:val="20"/>
          <w:szCs w:val="20"/>
        </w:rPr>
        <w:t>, G</w:t>
      </w:r>
      <w:r w:rsidR="000B5CFD">
        <w:rPr>
          <w:rFonts w:ascii="Calibri" w:hAnsi="Calibri" w:cs="Calibri"/>
          <w:sz w:val="20"/>
          <w:szCs w:val="20"/>
        </w:rPr>
        <w:t>oogle Cloud</w:t>
      </w:r>
      <w:r w:rsidR="00DF414F">
        <w:rPr>
          <w:rFonts w:ascii="Calibri" w:hAnsi="Calibri" w:cs="Calibri"/>
          <w:sz w:val="20"/>
          <w:szCs w:val="20"/>
        </w:rPr>
        <w:t>, Bash</w:t>
      </w:r>
      <w:r w:rsidR="00CE5BD4">
        <w:rPr>
          <w:rFonts w:ascii="Calibri" w:hAnsi="Calibri" w:cs="Calibri"/>
          <w:sz w:val="20"/>
          <w:szCs w:val="20"/>
        </w:rPr>
        <w:t>, Cloud Formation</w:t>
      </w:r>
      <w:r w:rsidR="007871E3">
        <w:rPr>
          <w:rFonts w:ascii="Calibri" w:hAnsi="Calibri" w:cs="Calibri"/>
          <w:sz w:val="20"/>
          <w:szCs w:val="20"/>
        </w:rPr>
        <w:t>, web services</w:t>
      </w:r>
      <w:r w:rsidR="00123462">
        <w:rPr>
          <w:rFonts w:ascii="Calibri" w:hAnsi="Calibri" w:cs="Calibri"/>
          <w:sz w:val="20"/>
          <w:szCs w:val="20"/>
        </w:rPr>
        <w:t>, Jira</w:t>
      </w:r>
    </w:p>
    <w:p w14:paraId="7B6A591A" w14:textId="43DC11C5" w:rsidR="009A04B4" w:rsidRPr="009A04B4" w:rsidRDefault="009A04B4" w:rsidP="009A04B4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 w:rsidRPr="009A04B4">
        <w:rPr>
          <w:rStyle w:val="Strong"/>
          <w:rFonts w:ascii="Calibri" w:hAnsi="Calibri" w:cs="Calibri"/>
          <w:sz w:val="20"/>
          <w:szCs w:val="20"/>
        </w:rPr>
        <w:t>Database:</w:t>
      </w:r>
      <w:r w:rsidRPr="009A04B4">
        <w:rPr>
          <w:rFonts w:ascii="Calibri" w:hAnsi="Calibri" w:cs="Calibri"/>
          <w:sz w:val="20"/>
          <w:szCs w:val="20"/>
        </w:rPr>
        <w:t xml:space="preserve"> Postgre</w:t>
      </w:r>
      <w:r w:rsidR="00DF602F">
        <w:rPr>
          <w:rFonts w:ascii="Calibri" w:hAnsi="Calibri" w:cs="Calibri"/>
          <w:sz w:val="20"/>
          <w:szCs w:val="20"/>
        </w:rPr>
        <w:t>s</w:t>
      </w:r>
      <w:r w:rsidRPr="009A04B4">
        <w:rPr>
          <w:rFonts w:ascii="Calibri" w:hAnsi="Calibri" w:cs="Calibri"/>
          <w:sz w:val="20"/>
          <w:szCs w:val="20"/>
        </w:rPr>
        <w:t xml:space="preserve">, </w:t>
      </w:r>
      <w:r w:rsidR="005B75AC">
        <w:rPr>
          <w:rFonts w:ascii="Calibri" w:hAnsi="Calibri" w:cs="Calibri"/>
          <w:sz w:val="20"/>
          <w:szCs w:val="20"/>
        </w:rPr>
        <w:t xml:space="preserve">My SQL, </w:t>
      </w:r>
      <w:r w:rsidRPr="009A04B4">
        <w:rPr>
          <w:rFonts w:ascii="Calibri" w:hAnsi="Calibri" w:cs="Calibri"/>
          <w:sz w:val="20"/>
          <w:szCs w:val="20"/>
        </w:rPr>
        <w:t>SQL Server, MongoDB, Oracle, Elasticsear</w:t>
      </w:r>
      <w:r w:rsidR="007C4C91">
        <w:rPr>
          <w:rFonts w:ascii="Calibri" w:hAnsi="Calibri" w:cs="Calibri"/>
          <w:sz w:val="20"/>
          <w:szCs w:val="20"/>
        </w:rPr>
        <w:t>ch</w:t>
      </w:r>
      <w:r w:rsidR="00E27E7C">
        <w:rPr>
          <w:rFonts w:ascii="Calibri" w:hAnsi="Calibri" w:cs="Calibri"/>
          <w:sz w:val="20"/>
          <w:szCs w:val="20"/>
        </w:rPr>
        <w:t>, cloud-native, distributed computing</w:t>
      </w:r>
      <w:r w:rsidR="000B5CFD">
        <w:rPr>
          <w:rFonts w:ascii="Calibri" w:hAnsi="Calibri" w:cs="Calibri"/>
          <w:sz w:val="20"/>
          <w:szCs w:val="20"/>
        </w:rPr>
        <w:t>, Scala.</w:t>
      </w:r>
    </w:p>
    <w:p w14:paraId="39E921FF" w14:textId="608631AC" w:rsidR="009A04B4" w:rsidRPr="009A04B4" w:rsidRDefault="009A04B4" w:rsidP="009A04B4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 w:rsidRPr="009A04B4">
        <w:rPr>
          <w:rStyle w:val="Strong"/>
          <w:rFonts w:ascii="Calibri" w:hAnsi="Calibri" w:cs="Calibri"/>
          <w:sz w:val="20"/>
          <w:szCs w:val="20"/>
        </w:rPr>
        <w:t>Testing &amp; Quality:</w:t>
      </w:r>
      <w:r w:rsidRPr="009A04B4">
        <w:rPr>
          <w:rFonts w:ascii="Calibri" w:hAnsi="Calibri" w:cs="Calibri"/>
          <w:sz w:val="20"/>
          <w:szCs w:val="20"/>
        </w:rPr>
        <w:t xml:space="preserve"> JUnit, Selenium, Cypress, Mockito, Postman, </w:t>
      </w:r>
      <w:r w:rsidR="001565DE">
        <w:rPr>
          <w:rFonts w:ascii="Calibri" w:hAnsi="Calibri" w:cs="Calibri"/>
          <w:sz w:val="20"/>
          <w:szCs w:val="20"/>
        </w:rPr>
        <w:t xml:space="preserve">SDLC, </w:t>
      </w:r>
      <w:r w:rsidR="0033035A">
        <w:rPr>
          <w:rFonts w:ascii="Calibri" w:hAnsi="Calibri" w:cs="Calibri"/>
          <w:sz w:val="20"/>
          <w:szCs w:val="20"/>
        </w:rPr>
        <w:t>T</w:t>
      </w:r>
      <w:r w:rsidR="0033035A" w:rsidRPr="0033035A">
        <w:rPr>
          <w:rFonts w:ascii="Calibri" w:hAnsi="Calibri" w:cs="Calibri"/>
          <w:sz w:val="20"/>
          <w:szCs w:val="20"/>
        </w:rPr>
        <w:t>est-driven development</w:t>
      </w:r>
      <w:r w:rsidRPr="009A04B4">
        <w:rPr>
          <w:rFonts w:ascii="Calibri" w:hAnsi="Calibri" w:cs="Calibri"/>
          <w:sz w:val="20"/>
          <w:szCs w:val="20"/>
        </w:rPr>
        <w:t xml:space="preserve">, </w:t>
      </w:r>
      <w:r w:rsidR="001565DE">
        <w:rPr>
          <w:rFonts w:ascii="Calibri" w:hAnsi="Calibri" w:cs="Calibri"/>
          <w:sz w:val="20"/>
          <w:szCs w:val="20"/>
        </w:rPr>
        <w:t xml:space="preserve">Test </w:t>
      </w:r>
      <w:r w:rsidRPr="009A04B4">
        <w:rPr>
          <w:rFonts w:ascii="Calibri" w:hAnsi="Calibri" w:cs="Calibri"/>
          <w:sz w:val="20"/>
          <w:szCs w:val="20"/>
        </w:rPr>
        <w:t>Automat</w:t>
      </w:r>
      <w:r w:rsidR="001565DE">
        <w:rPr>
          <w:rFonts w:ascii="Calibri" w:hAnsi="Calibri" w:cs="Calibri"/>
          <w:sz w:val="20"/>
          <w:szCs w:val="20"/>
        </w:rPr>
        <w:t>ion</w:t>
      </w:r>
      <w:r w:rsidR="00D12C7D">
        <w:rPr>
          <w:rFonts w:ascii="Calibri" w:hAnsi="Calibri" w:cs="Calibri"/>
          <w:sz w:val="20"/>
          <w:szCs w:val="20"/>
        </w:rPr>
        <w:t>, OAuth2.</w:t>
      </w:r>
    </w:p>
    <w:p w14:paraId="3FCA0EAD" w14:textId="5B65D2DC" w:rsidR="009A04B4" w:rsidRPr="009A04B4" w:rsidRDefault="009A04B4" w:rsidP="009A04B4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 w:rsidRPr="009A04B4">
        <w:rPr>
          <w:rStyle w:val="Strong"/>
          <w:rFonts w:ascii="Calibri" w:hAnsi="Calibri" w:cs="Calibri"/>
          <w:sz w:val="20"/>
          <w:szCs w:val="20"/>
        </w:rPr>
        <w:t>Practices:</w:t>
      </w:r>
      <w:r w:rsidRPr="009A04B4">
        <w:rPr>
          <w:rFonts w:ascii="Calibri" w:hAnsi="Calibri" w:cs="Calibri"/>
          <w:sz w:val="20"/>
          <w:szCs w:val="20"/>
        </w:rPr>
        <w:t xml:space="preserve"> Agile/Scrum, Domain-Driven Design (DDD), MVP Development</w:t>
      </w:r>
      <w:r w:rsidR="00126BBB">
        <w:rPr>
          <w:rFonts w:ascii="Calibri" w:hAnsi="Calibri" w:cs="Calibri"/>
          <w:sz w:val="20"/>
          <w:szCs w:val="20"/>
        </w:rPr>
        <w:t xml:space="preserve">, Product </w:t>
      </w:r>
      <w:r w:rsidR="008064A9">
        <w:rPr>
          <w:rFonts w:ascii="Calibri" w:hAnsi="Calibri" w:cs="Calibri"/>
          <w:sz w:val="20"/>
          <w:szCs w:val="20"/>
        </w:rPr>
        <w:t>Delivery</w:t>
      </w:r>
      <w:r w:rsidR="0033035A">
        <w:rPr>
          <w:rFonts w:ascii="Calibri" w:hAnsi="Calibri" w:cs="Calibri"/>
          <w:sz w:val="20"/>
          <w:szCs w:val="20"/>
        </w:rPr>
        <w:t>, Design patterns, Troubleshooting, Data modeling</w:t>
      </w:r>
      <w:r w:rsidR="008F540F">
        <w:rPr>
          <w:rFonts w:ascii="Calibri" w:hAnsi="Calibri" w:cs="Calibri"/>
          <w:sz w:val="20"/>
          <w:szCs w:val="20"/>
        </w:rPr>
        <w:t>, Functional Programming</w:t>
      </w:r>
      <w:r w:rsidR="000B66FF">
        <w:rPr>
          <w:rFonts w:ascii="Calibri" w:hAnsi="Calibri" w:cs="Calibri"/>
          <w:sz w:val="20"/>
          <w:szCs w:val="20"/>
        </w:rPr>
        <w:t>, Cross functional</w:t>
      </w:r>
      <w:r w:rsidR="00370A38">
        <w:rPr>
          <w:rFonts w:ascii="Calibri" w:hAnsi="Calibri" w:cs="Calibri"/>
          <w:sz w:val="20"/>
          <w:szCs w:val="20"/>
        </w:rPr>
        <w:t>, Software Design</w:t>
      </w:r>
      <w:r w:rsidR="009E76B4">
        <w:rPr>
          <w:rFonts w:ascii="Calibri" w:hAnsi="Calibri" w:cs="Calibri"/>
          <w:sz w:val="20"/>
          <w:szCs w:val="20"/>
        </w:rPr>
        <w:t>, Code Review</w:t>
      </w:r>
      <w:r w:rsidR="00376E99">
        <w:rPr>
          <w:rFonts w:ascii="Calibri" w:hAnsi="Calibri" w:cs="Calibri"/>
          <w:sz w:val="20"/>
          <w:szCs w:val="20"/>
        </w:rPr>
        <w:t>, Networking</w:t>
      </w:r>
      <w:r w:rsidR="00350447">
        <w:rPr>
          <w:rFonts w:ascii="Calibri" w:hAnsi="Calibri" w:cs="Calibri"/>
          <w:sz w:val="20"/>
          <w:szCs w:val="20"/>
        </w:rPr>
        <w:t>, NLP, Business Intelligence.</w:t>
      </w:r>
    </w:p>
    <w:p w14:paraId="4D0A1578" w14:textId="20972CD3" w:rsidR="008D0E11" w:rsidRPr="009A04B4" w:rsidRDefault="009A04B4" w:rsidP="009A04B4">
      <w:pPr>
        <w:pStyle w:val="NormalWeb"/>
        <w:numPr>
          <w:ilvl w:val="0"/>
          <w:numId w:val="56"/>
        </w:numPr>
        <w:spacing w:before="0" w:beforeAutospacing="0" w:after="0" w:afterAutospacing="0"/>
        <w:ind w:left="360"/>
        <w:rPr>
          <w:rFonts w:ascii="Calibri" w:hAnsi="Calibri" w:cs="Calibri"/>
          <w:sz w:val="20"/>
          <w:szCs w:val="20"/>
        </w:rPr>
      </w:pPr>
      <w:r w:rsidRPr="009A04B4">
        <w:rPr>
          <w:rStyle w:val="Strong"/>
          <w:rFonts w:ascii="Calibri" w:hAnsi="Calibri" w:cs="Calibri"/>
          <w:sz w:val="20"/>
          <w:szCs w:val="20"/>
        </w:rPr>
        <w:t>Soft Skills:</w:t>
      </w:r>
      <w:r w:rsidRPr="009A04B4">
        <w:rPr>
          <w:rFonts w:ascii="Calibri" w:hAnsi="Calibri" w:cs="Calibri"/>
          <w:sz w:val="20"/>
          <w:szCs w:val="20"/>
        </w:rPr>
        <w:t xml:space="preserve"> Problem Solving, Collaboration, Communication</w:t>
      </w:r>
      <w:r w:rsidR="00863BCC">
        <w:rPr>
          <w:rFonts w:ascii="Calibri" w:hAnsi="Calibri" w:cs="Calibri"/>
          <w:sz w:val="20"/>
          <w:szCs w:val="20"/>
        </w:rPr>
        <w:t xml:space="preserve"> skills</w:t>
      </w:r>
      <w:r w:rsidRPr="009A04B4">
        <w:rPr>
          <w:rFonts w:ascii="Calibri" w:hAnsi="Calibri" w:cs="Calibri"/>
          <w:sz w:val="20"/>
          <w:szCs w:val="20"/>
        </w:rPr>
        <w:t>, Mentorship, Documentation</w:t>
      </w:r>
      <w:r w:rsidR="005B1145">
        <w:rPr>
          <w:rFonts w:ascii="Calibri" w:hAnsi="Calibri" w:cs="Calibri"/>
          <w:sz w:val="20"/>
          <w:szCs w:val="20"/>
        </w:rPr>
        <w:t xml:space="preserve">, Compliance, Customer </w:t>
      </w:r>
      <w:r w:rsidR="009E76B4">
        <w:rPr>
          <w:rFonts w:ascii="Calibri" w:hAnsi="Calibri" w:cs="Calibri"/>
          <w:sz w:val="20"/>
          <w:szCs w:val="20"/>
        </w:rPr>
        <w:t>journey</w:t>
      </w:r>
      <w:r w:rsidR="004A285F">
        <w:rPr>
          <w:rFonts w:ascii="Calibri" w:hAnsi="Calibri" w:cs="Calibri"/>
          <w:sz w:val="20"/>
          <w:szCs w:val="20"/>
        </w:rPr>
        <w:t xml:space="preserve">, Team </w:t>
      </w:r>
      <w:r w:rsidR="00D65748">
        <w:rPr>
          <w:rFonts w:ascii="Calibri" w:hAnsi="Calibri" w:cs="Calibri"/>
          <w:sz w:val="20"/>
          <w:szCs w:val="20"/>
        </w:rPr>
        <w:t>Player, Content Management.</w:t>
      </w:r>
    </w:p>
    <w:p w14:paraId="7E40A93A" w14:textId="09744866" w:rsidR="00E60A91" w:rsidRPr="009D4F96" w:rsidRDefault="00682F0E" w:rsidP="008C41BF">
      <w:pPr>
        <w:pBdr>
          <w:bottom w:val="single" w:sz="8" w:space="1" w:color="auto"/>
        </w:pBdr>
        <w:rPr>
          <w:rFonts w:ascii="Calibri" w:hAnsi="Calibri" w:cs="Calibri"/>
          <w:b/>
          <w:bCs/>
          <w:color w:val="0070C0"/>
          <w:sz w:val="22"/>
          <w:szCs w:val="22"/>
        </w:rPr>
      </w:pPr>
      <w:r w:rsidRPr="009D4F96">
        <w:rPr>
          <w:rFonts w:ascii="Calibri" w:hAnsi="Calibri" w:cs="Calibri"/>
          <w:b/>
          <w:bCs/>
          <w:color w:val="0070C0"/>
          <w:sz w:val="22"/>
          <w:szCs w:val="22"/>
        </w:rPr>
        <w:t>EXPERIENCE</w:t>
      </w:r>
    </w:p>
    <w:p w14:paraId="11A90B09" w14:textId="63B448AD" w:rsidR="00E60A91" w:rsidRPr="009D4F96" w:rsidRDefault="00DD2069" w:rsidP="008D0E11">
      <w:pPr>
        <w:pStyle w:val="Heading2"/>
        <w:tabs>
          <w:tab w:val="clear" w:pos="9360"/>
          <w:tab w:val="right" w:pos="11042"/>
        </w:tabs>
        <w:rPr>
          <w:rFonts w:ascii="Calibri" w:hAnsi="Calibri" w:cs="Calibri"/>
          <w:color w:val="auto"/>
          <w:sz w:val="20"/>
          <w:szCs w:val="20"/>
          <w:lang w:val="en-US"/>
        </w:rPr>
      </w:pP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>Programmer</w:t>
      </w:r>
      <w:r w:rsidR="006B055A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Analyst</w:t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- </w:t>
      </w:r>
      <w:r w:rsidR="006B055A" w:rsidRPr="009D4F96">
        <w:rPr>
          <w:rFonts w:ascii="Calibri" w:hAnsi="Calibri" w:cs="Calibri"/>
          <w:color w:val="auto"/>
          <w:sz w:val="20"/>
          <w:szCs w:val="20"/>
          <w:lang w:val="en-US"/>
        </w:rPr>
        <w:t>C</w:t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>ognizant</w:t>
      </w:r>
      <w:r w:rsidR="006B055A" w:rsidRPr="009D4F96">
        <w:rPr>
          <w:rFonts w:ascii="Calibri" w:hAnsi="Calibri" w:cs="Calibri"/>
          <w:color w:val="auto"/>
          <w:sz w:val="20"/>
          <w:szCs w:val="20"/>
          <w:lang w:val="en-US"/>
        </w:rPr>
        <w:tab/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   </w:t>
      </w:r>
      <w:r w:rsidR="008D0E11">
        <w:rPr>
          <w:rFonts w:ascii="Calibri" w:hAnsi="Calibri" w:cs="Calibri"/>
          <w:color w:val="auto"/>
          <w:sz w:val="20"/>
          <w:szCs w:val="20"/>
          <w:lang w:val="en-US"/>
        </w:rPr>
        <w:t xml:space="preserve">      </w:t>
      </w:r>
      <w:r w:rsidR="00A2161A" w:rsidRPr="009D4F96">
        <w:rPr>
          <w:rFonts w:ascii="Calibri" w:hAnsi="Calibri" w:cs="Calibri"/>
          <w:color w:val="auto"/>
          <w:sz w:val="20"/>
          <w:szCs w:val="20"/>
          <w:lang w:val="en-US"/>
        </w:rPr>
        <w:t>Dec 202</w:t>
      </w:r>
      <w:r w:rsidR="00A97A25">
        <w:rPr>
          <w:rFonts w:ascii="Calibri" w:hAnsi="Calibri" w:cs="Calibri"/>
          <w:color w:val="auto"/>
          <w:sz w:val="20"/>
          <w:szCs w:val="20"/>
          <w:lang w:val="en-US"/>
        </w:rPr>
        <w:t>0</w:t>
      </w:r>
      <w:r w:rsidR="00A2161A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– July 2023</w:t>
      </w:r>
    </w:p>
    <w:p w14:paraId="03D6109D" w14:textId="29FEACEF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Designed and delivered RESTful APIs and scalable backend systems powering Google Bard, improving response performance by 22% and supporting 5 million+ daily users globally.</w:t>
      </w:r>
    </w:p>
    <w:p w14:paraId="464818E6" w14:textId="2A3D0519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Built responsive, component-based front-end interfaces using React and JavaScript, boosting user engagement by 30% across multiple browsers and devices.</w:t>
      </w:r>
    </w:p>
    <w:p w14:paraId="56EFFC6E" w14:textId="01F9535F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Partnered with PMs, designers, and engineers to translate product requirements into technical solutions, achieving 95% on-time delivery of high-impact features.</w:t>
      </w:r>
    </w:p>
    <w:p w14:paraId="4FB3EFBC" w14:textId="55001B55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Developed automated testing pipelines with JUnit and Selenium, increasing code coverage by 40% and cutting QA time by 25%.</w:t>
      </w:r>
    </w:p>
    <w:p w14:paraId="4500EF17" w14:textId="00257216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Championed Agile, CI/CD, and XP practices, streamlining release processes and improving sprint velocity by 35%.</w:t>
      </w:r>
    </w:p>
    <w:p w14:paraId="4FE11F7E" w14:textId="3796772E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Enhanced monitoring and observability with AWS and custom alerts, reducing production incident response time by 25% and improving reliability for global rollouts.</w:t>
      </w:r>
    </w:p>
    <w:p w14:paraId="3B059CB2" w14:textId="2266FA9A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Drove end-to-end ownership of Bard features—from design through production—maintaining 99.9% uptime and seamless user experience at scale.</w:t>
      </w:r>
    </w:p>
    <w:p w14:paraId="61592863" w14:textId="63A8B478" w:rsidR="009A04B4" w:rsidRPr="009A04B4" w:rsidRDefault="009A04B4" w:rsidP="009A04B4">
      <w:pPr>
        <w:pStyle w:val="Heading2"/>
        <w:numPr>
          <w:ilvl w:val="0"/>
          <w:numId w:val="53"/>
        </w:numPr>
        <w:tabs>
          <w:tab w:val="clear" w:pos="720"/>
          <w:tab w:val="num" w:pos="360"/>
        </w:tabs>
        <w:ind w:left="360"/>
        <w:rPr>
          <w:rFonts w:ascii="Calibri" w:eastAsia="Times New Roman" w:hAnsi="Calibri" w:cs="Calibri"/>
          <w:color w:val="auto"/>
          <w:position w:val="0"/>
          <w:sz w:val="20"/>
          <w:szCs w:val="20"/>
        </w:rPr>
      </w:pPr>
      <w:r w:rsidRPr="009A04B4">
        <w:rPr>
          <w:rFonts w:ascii="Calibri" w:eastAsia="Times New Roman" w:hAnsi="Calibri" w:cs="Calibri"/>
          <w:b w:val="0"/>
          <w:bCs w:val="0"/>
          <w:color w:val="auto"/>
          <w:position w:val="0"/>
          <w:sz w:val="20"/>
          <w:szCs w:val="20"/>
        </w:rPr>
        <w:t>Collaborated in Agile/Scrum teams delivering high-quality, user-focused product features aligned with Google’s business and usability goals</w:t>
      </w:r>
      <w:r w:rsidRPr="009A04B4">
        <w:rPr>
          <w:rFonts w:ascii="Calibri" w:eastAsia="Times New Roman" w:hAnsi="Calibri" w:cs="Calibri"/>
          <w:color w:val="auto"/>
          <w:position w:val="0"/>
          <w:sz w:val="20"/>
          <w:szCs w:val="20"/>
        </w:rPr>
        <w:t>.</w:t>
      </w:r>
    </w:p>
    <w:p w14:paraId="678A9F5C" w14:textId="7D362C3C" w:rsidR="00E60A91" w:rsidRPr="009D4F96" w:rsidRDefault="00AA5EF8" w:rsidP="00AA5EF8">
      <w:pPr>
        <w:pStyle w:val="Heading2"/>
        <w:tabs>
          <w:tab w:val="clear" w:pos="9360"/>
        </w:tabs>
        <w:rPr>
          <w:rFonts w:ascii="Calibri" w:hAnsi="Calibri" w:cs="Calibri"/>
          <w:color w:val="auto"/>
          <w:sz w:val="20"/>
          <w:szCs w:val="20"/>
          <w:lang w:val="en-US"/>
        </w:rPr>
      </w:pP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>Software Engineer</w:t>
      </w:r>
      <w:r w:rsidR="004D2749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Intern </w:t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>–</w:t>
      </w:r>
      <w:r w:rsidR="004D2749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</w:t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>Kelly Technologies</w:t>
      </w:r>
      <w:r w:rsidR="00DD2069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</w:t>
      </w:r>
      <w:r w:rsidR="00A2161A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   </w:t>
      </w:r>
      <w:r w:rsidR="004D2749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                            </w:t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                  </w:t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ab/>
      </w:r>
      <w:r w:rsidRPr="009D4F96">
        <w:rPr>
          <w:rFonts w:ascii="Calibri" w:hAnsi="Calibri" w:cs="Calibri"/>
          <w:color w:val="auto"/>
          <w:sz w:val="20"/>
          <w:szCs w:val="20"/>
          <w:lang w:val="en-US"/>
        </w:rPr>
        <w:tab/>
        <w:t xml:space="preserve">              </w:t>
      </w:r>
      <w:r w:rsidR="00C74DD8">
        <w:rPr>
          <w:rFonts w:ascii="Calibri" w:hAnsi="Calibri" w:cs="Calibri"/>
          <w:color w:val="auto"/>
          <w:sz w:val="20"/>
          <w:szCs w:val="20"/>
          <w:lang w:val="en-US"/>
        </w:rPr>
        <w:tab/>
      </w:r>
      <w:r w:rsidR="00C74DD8">
        <w:rPr>
          <w:rFonts w:ascii="Calibri" w:hAnsi="Calibri" w:cs="Calibri"/>
          <w:color w:val="auto"/>
          <w:sz w:val="20"/>
          <w:szCs w:val="20"/>
          <w:lang w:val="en-US"/>
        </w:rPr>
        <w:tab/>
      </w:r>
      <w:r w:rsidR="008D0E11">
        <w:rPr>
          <w:rFonts w:ascii="Calibri" w:hAnsi="Calibri" w:cs="Calibri"/>
          <w:color w:val="auto"/>
          <w:sz w:val="20"/>
          <w:szCs w:val="20"/>
          <w:lang w:val="en-US"/>
        </w:rPr>
        <w:t xml:space="preserve">             Nov</w:t>
      </w:r>
      <w:r w:rsidR="00A2161A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201</w:t>
      </w:r>
      <w:r w:rsidR="008D0E11">
        <w:rPr>
          <w:rFonts w:ascii="Calibri" w:hAnsi="Calibri" w:cs="Calibri"/>
          <w:color w:val="auto"/>
          <w:sz w:val="20"/>
          <w:szCs w:val="20"/>
          <w:lang w:val="en-US"/>
        </w:rPr>
        <w:t>9</w:t>
      </w:r>
      <w:r w:rsidR="00A2161A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– </w:t>
      </w:r>
      <w:r w:rsidR="008D0E11">
        <w:rPr>
          <w:rFonts w:ascii="Calibri" w:hAnsi="Calibri" w:cs="Calibri"/>
          <w:color w:val="auto"/>
          <w:sz w:val="20"/>
          <w:szCs w:val="20"/>
          <w:lang w:val="en-US"/>
        </w:rPr>
        <w:t>April</w:t>
      </w:r>
      <w:r w:rsidR="00A2161A" w:rsidRPr="009D4F96">
        <w:rPr>
          <w:rFonts w:ascii="Calibri" w:hAnsi="Calibri" w:cs="Calibri"/>
          <w:color w:val="auto"/>
          <w:sz w:val="20"/>
          <w:szCs w:val="20"/>
          <w:lang w:val="en-US"/>
        </w:rPr>
        <w:t xml:space="preserve"> 20</w:t>
      </w:r>
      <w:r w:rsidR="008D0E11">
        <w:rPr>
          <w:rFonts w:ascii="Calibri" w:hAnsi="Calibri" w:cs="Calibri"/>
          <w:color w:val="auto"/>
          <w:sz w:val="20"/>
          <w:szCs w:val="20"/>
          <w:lang w:val="en-US"/>
        </w:rPr>
        <w:t>20</w:t>
      </w:r>
    </w:p>
    <w:p w14:paraId="70A3CDB5" w14:textId="766AA098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Developed Python machine learning models using Pandas and Matplotlib, achieving 85% accuracy in stock price forecasting.</w:t>
      </w:r>
    </w:p>
    <w:p w14:paraId="57179F8C" w14:textId="562A3887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Implemented linear regression algorithms that reduced supermarket overstock by 12% across 2,000+ products.</w:t>
      </w:r>
    </w:p>
    <w:p w14:paraId="4050B55F" w14:textId="773C7360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Created interactive dashboards to visualize trends, supporting data-driven inventory management decisions.</w:t>
      </w:r>
    </w:p>
    <w:p w14:paraId="734ACC7C" w14:textId="5BD32FA7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Optimized data processing pipelines with NumPy and Scikit-learn, improving model training efficiency by 20%.</w:t>
      </w:r>
    </w:p>
    <w:p w14:paraId="17939C1F" w14:textId="203D6C0D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Designed and deployed an automated anomaly detection system, identifying 95% of fraudulent transactions in real-time.</w:t>
      </w:r>
    </w:p>
    <w:p w14:paraId="1CEAAD3B" w14:textId="4497C964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Conducted exploratory data analysis (EDA) to identify key business drivers and inform model feature selection.</w:t>
      </w:r>
    </w:p>
    <w:p w14:paraId="0C1998D7" w14:textId="083A2CEB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Collaborated with cross-functional teams to integrate ML models into production systems, enhancing operational workflows.</w:t>
      </w:r>
    </w:p>
    <w:p w14:paraId="4D09320B" w14:textId="38497AFB" w:rsidR="00AA5EF8" w:rsidRPr="009D4F96" w:rsidRDefault="00AA5EF8" w:rsidP="00AA5EF8">
      <w:pPr>
        <w:pStyle w:val="ListParagraph"/>
        <w:numPr>
          <w:ilvl w:val="0"/>
          <w:numId w:val="36"/>
        </w:numPr>
        <w:pBdr>
          <w:bottom w:val="single" w:sz="8" w:space="1" w:color="auto"/>
        </w:pBdr>
        <w:ind w:left="360"/>
        <w:jc w:val="both"/>
        <w:rPr>
          <w:rFonts w:ascii="Calibri" w:hAnsi="Calibri" w:cs="Calibri"/>
          <w:color w:val="auto"/>
          <w:sz w:val="20"/>
          <w:szCs w:val="20"/>
        </w:rPr>
      </w:pPr>
      <w:r w:rsidRPr="009D4F96">
        <w:rPr>
          <w:rFonts w:ascii="Calibri" w:hAnsi="Calibri" w:cs="Calibri"/>
          <w:color w:val="auto"/>
          <w:sz w:val="20"/>
          <w:szCs w:val="20"/>
        </w:rPr>
        <w:t>Utilized version control tools like Git to manage codebase and ensure collaborative development efficiency.</w:t>
      </w:r>
    </w:p>
    <w:p w14:paraId="5B164F65" w14:textId="0640E3E9" w:rsidR="00043433" w:rsidRPr="009D4F96" w:rsidRDefault="00043433" w:rsidP="008C41BF">
      <w:pPr>
        <w:pBdr>
          <w:bottom w:val="single" w:sz="8" w:space="1" w:color="auto"/>
        </w:pBdr>
        <w:rPr>
          <w:rFonts w:ascii="Calibri" w:hAnsi="Calibri" w:cs="Calibri"/>
          <w:b/>
          <w:bCs/>
          <w:color w:val="4472C4" w:themeColor="accent1"/>
          <w:sz w:val="22"/>
          <w:szCs w:val="22"/>
        </w:rPr>
        <w:sectPr w:rsidR="00043433" w:rsidRPr="009D4F96" w:rsidSect="008D0E11">
          <w:type w:val="continuous"/>
          <w:pgSz w:w="11906" w:h="16838" w:code="9"/>
          <w:pgMar w:top="576" w:right="432" w:bottom="576" w:left="432" w:header="720" w:footer="720" w:gutter="0"/>
          <w:cols w:space="720"/>
          <w:docGrid w:linePitch="360"/>
        </w:sectPr>
      </w:pPr>
      <w:r w:rsidRPr="009D4F96">
        <w:rPr>
          <w:rFonts w:ascii="Calibri" w:hAnsi="Calibri" w:cs="Calibri"/>
          <w:b/>
          <w:bCs/>
          <w:color w:val="4472C4" w:themeColor="accent1"/>
          <w:sz w:val="22"/>
          <w:szCs w:val="22"/>
        </w:rPr>
        <w:t>PROJECT</w:t>
      </w:r>
    </w:p>
    <w:p w14:paraId="613BBE40" w14:textId="7693F19D" w:rsidR="008D126E" w:rsidRPr="009D4F96" w:rsidRDefault="00CA40AE" w:rsidP="008D126E">
      <w:pPr>
        <w:tabs>
          <w:tab w:val="center" w:pos="5400"/>
          <w:tab w:val="center" w:pos="10656"/>
        </w:tabs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A40AE">
        <w:rPr>
          <w:rFonts w:ascii="Calibri" w:hAnsi="Calibri" w:cs="Calibri"/>
          <w:b/>
          <w:bCs/>
          <w:color w:val="000000" w:themeColor="text1"/>
          <w:sz w:val="20"/>
          <w:szCs w:val="20"/>
        </w:rPr>
        <w:t>Student Management System – Full-Stack Web Application</w:t>
      </w:r>
      <w:r w:rsidR="008D126E" w:rsidRPr="009D4F96">
        <w:rPr>
          <w:rFonts w:ascii="Calibri" w:hAnsi="Calibri" w:cs="Calibri"/>
          <w:b/>
          <w:bCs/>
          <w:color w:val="000000" w:themeColor="text1"/>
          <w:sz w:val="20"/>
          <w:szCs w:val="20"/>
        </w:rPr>
        <w:t>| Java, Spring Boot, React</w:t>
      </w:r>
      <w:r w:rsidR="005527AC" w:rsidRPr="009D4F96">
        <w:rPr>
          <w:rFonts w:ascii="Calibri" w:hAnsi="Calibri" w:cs="Calibri"/>
          <w:b/>
          <w:bCs/>
          <w:color w:val="000000" w:themeColor="text1"/>
          <w:sz w:val="20"/>
          <w:szCs w:val="20"/>
        </w:rPr>
        <w:t>.</w:t>
      </w:r>
      <w:r w:rsidR="008D126E" w:rsidRPr="009D4F96">
        <w:rPr>
          <w:rFonts w:ascii="Calibri" w:hAnsi="Calibri" w:cs="Calibri"/>
          <w:b/>
          <w:bCs/>
          <w:color w:val="000000" w:themeColor="text1"/>
          <w:sz w:val="20"/>
          <w:szCs w:val="20"/>
        </w:rPr>
        <w:t>js, Node.js, SQL Server | 20</w:t>
      </w:r>
      <w:r w:rsidR="00607F53" w:rsidRPr="009D4F96">
        <w:rPr>
          <w:rFonts w:ascii="Calibri" w:hAnsi="Calibri" w:cs="Calibri"/>
          <w:b/>
          <w:bCs/>
          <w:color w:val="000000" w:themeColor="text1"/>
          <w:sz w:val="20"/>
          <w:szCs w:val="20"/>
        </w:rPr>
        <w:t>25</w:t>
      </w:r>
      <w:r w:rsidR="00607F53" w:rsidRPr="009D4F96">
        <w:rPr>
          <w:rFonts w:ascii="Calibri" w:hAnsi="Calibri" w:cs="Calibri"/>
          <w:b/>
          <w:bCs/>
          <w:color w:val="000000" w:themeColor="text1"/>
          <w:sz w:val="20"/>
          <w:szCs w:val="20"/>
        </w:rPr>
        <w:tab/>
      </w:r>
      <w:hyperlink r:id="rId12" w:history="1">
        <w:r w:rsidR="00607F53" w:rsidRPr="009D4F96">
          <w:rPr>
            <w:rStyle w:val="Hyperlink"/>
            <w:rFonts w:ascii="Calibri" w:hAnsi="Calibri" w:cs="Calibri"/>
            <w:b/>
            <w:bCs/>
            <w:sz w:val="20"/>
            <w:szCs w:val="20"/>
          </w:rPr>
          <w:t>GitHub Link</w:t>
        </w:r>
      </w:hyperlink>
      <w:r w:rsidR="00607F53" w:rsidRPr="009D4F96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6507E0E4" w14:textId="12D95842" w:rsidR="00CA40AE" w:rsidRPr="00CA40AE" w:rsidRDefault="00CA40AE" w:rsidP="00CA40AE">
      <w:pPr>
        <w:tabs>
          <w:tab w:val="center" w:pos="5400"/>
          <w:tab w:val="center" w:pos="10656"/>
        </w:tabs>
        <w:spacing w:line="240" w:lineRule="auto"/>
        <w:rPr>
          <w:rFonts w:ascii="Calibri" w:eastAsia="Times New Roman" w:hAnsi="Calibri" w:cs="Calibri"/>
          <w:color w:val="auto"/>
          <w:position w:val="0"/>
          <w:sz w:val="20"/>
          <w:szCs w:val="20"/>
        </w:rPr>
      </w:pPr>
      <w:r w:rsidRPr="00CA40AE"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Designed and developed a </w:t>
      </w:r>
      <w:r w:rsidRPr="00CA40AE">
        <w:rPr>
          <w:rFonts w:ascii="Calibri" w:eastAsia="Times New Roman" w:hAnsi="Calibri" w:cs="Calibri"/>
          <w:b/>
          <w:bCs/>
          <w:color w:val="auto"/>
          <w:position w:val="0"/>
          <w:sz w:val="20"/>
          <w:szCs w:val="20"/>
        </w:rPr>
        <w:t>role-based Student Management System</w:t>
      </w:r>
      <w:r w:rsidRPr="00CA40AE"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 enabling Admin, Teacher, and Student modules with secure authentication and access control.</w:t>
      </w:r>
      <w:r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 </w:t>
      </w:r>
      <w:r w:rsidRPr="00CA40AE"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Built </w:t>
      </w:r>
      <w:r w:rsidRPr="00CA40AE">
        <w:rPr>
          <w:rFonts w:ascii="Calibri" w:eastAsia="Times New Roman" w:hAnsi="Calibri" w:cs="Calibri"/>
          <w:b/>
          <w:bCs/>
          <w:color w:val="auto"/>
          <w:position w:val="0"/>
          <w:sz w:val="20"/>
          <w:szCs w:val="20"/>
        </w:rPr>
        <w:t>RESTful backend APIs</w:t>
      </w:r>
      <w:r w:rsidRPr="00CA40AE"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 using Node.js and Express.js for managing student data, attendance, assignments, and performance analytics.</w:t>
      </w:r>
      <w:r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 </w:t>
      </w:r>
      <w:r w:rsidRPr="00CA40AE"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Integrated </w:t>
      </w:r>
      <w:r w:rsidRPr="00CA40AE">
        <w:rPr>
          <w:rFonts w:ascii="Calibri" w:eastAsia="Times New Roman" w:hAnsi="Calibri" w:cs="Calibri"/>
          <w:b/>
          <w:bCs/>
          <w:color w:val="auto"/>
          <w:position w:val="0"/>
          <w:sz w:val="20"/>
          <w:szCs w:val="20"/>
        </w:rPr>
        <w:t>MongoDB</w:t>
      </w:r>
      <w:r w:rsidRPr="00CA40AE">
        <w:rPr>
          <w:rFonts w:ascii="Calibri" w:eastAsia="Times New Roman" w:hAnsi="Calibri" w:cs="Calibri"/>
          <w:color w:val="auto"/>
          <w:position w:val="0"/>
          <w:sz w:val="20"/>
          <w:szCs w:val="20"/>
        </w:rPr>
        <w:t xml:space="preserve"> for data persistence and React.js with Redux for a responsive, dynamic front-end supporting real-time updates and analytics dashboards.</w:t>
      </w:r>
    </w:p>
    <w:p w14:paraId="50537653" w14:textId="77777777" w:rsidR="00043433" w:rsidRPr="009D4F96" w:rsidRDefault="00043433" w:rsidP="008C41BF">
      <w:pPr>
        <w:pBdr>
          <w:bottom w:val="single" w:sz="8" w:space="1" w:color="auto"/>
        </w:pBdr>
        <w:tabs>
          <w:tab w:val="center" w:pos="5400"/>
          <w:tab w:val="center" w:pos="10656"/>
        </w:tabs>
        <w:spacing w:line="240" w:lineRule="auto"/>
        <w:rPr>
          <w:rFonts w:ascii="Calibri" w:hAnsi="Calibri" w:cs="Calibri"/>
          <w:b/>
          <w:bCs/>
          <w:color w:val="5B9BD5" w:themeColor="accent5"/>
          <w:sz w:val="22"/>
          <w:szCs w:val="22"/>
        </w:rPr>
      </w:pPr>
      <w:r w:rsidRPr="009D4F96">
        <w:rPr>
          <w:rFonts w:ascii="Calibri" w:hAnsi="Calibri" w:cs="Calibri"/>
          <w:b/>
          <w:bCs/>
          <w:color w:val="2E74B5" w:themeColor="accent5" w:themeShade="BF"/>
          <w:sz w:val="22"/>
          <w:szCs w:val="22"/>
        </w:rPr>
        <w:t>ACCOMPLISHMENTS</w:t>
      </w:r>
    </w:p>
    <w:p w14:paraId="11DEB509" w14:textId="38E46A1A" w:rsidR="00C54980" w:rsidRDefault="00C54980" w:rsidP="00C54980">
      <w:pPr>
        <w:pStyle w:val="ListParagraph"/>
        <w:numPr>
          <w:ilvl w:val="0"/>
          <w:numId w:val="38"/>
        </w:numPr>
        <w:tabs>
          <w:tab w:val="left" w:pos="0"/>
          <w:tab w:val="center" w:pos="5400"/>
          <w:tab w:val="center" w:pos="10656"/>
        </w:tabs>
        <w:ind w:left="36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54980">
        <w:rPr>
          <w:rFonts w:ascii="Calibri" w:hAnsi="Calibri" w:cs="Calibri"/>
          <w:b/>
          <w:bCs/>
          <w:color w:val="000000" w:themeColor="text1"/>
          <w:sz w:val="20"/>
          <w:szCs w:val="20"/>
        </w:rPr>
        <w:t>AWS Certified Solutions Architect</w:t>
      </w:r>
      <w:r w:rsidRPr="00C54980">
        <w:rPr>
          <w:rFonts w:ascii="Calibri" w:hAnsi="Calibri" w:cs="Calibri"/>
          <w:color w:val="000000" w:themeColor="text1"/>
          <w:sz w:val="20"/>
          <w:szCs w:val="20"/>
        </w:rPr>
        <w:t xml:space="preserve"> – Associate (August 2025)</w:t>
      </w:r>
      <w:r w:rsidR="0026044E" w:rsidRPr="0026044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hyperlink r:id="rId13" w:history="1">
        <w:r w:rsidR="0026044E" w:rsidRPr="0026044E">
          <w:rPr>
            <w:rStyle w:val="Hyperlink"/>
            <w:rFonts w:ascii="Calibri" w:hAnsi="Calibri" w:cs="Calibri"/>
            <w:b/>
            <w:bCs/>
            <w:sz w:val="20"/>
            <w:szCs w:val="20"/>
          </w:rPr>
          <w:t>Link</w:t>
        </w:r>
      </w:hyperlink>
      <w:r w:rsidR="0026044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12229D3F" w14:textId="3EBC6A49" w:rsidR="00311B4F" w:rsidRPr="004A285F" w:rsidRDefault="0026044E" w:rsidP="004A285F">
      <w:pPr>
        <w:pStyle w:val="ListParagraph"/>
        <w:numPr>
          <w:ilvl w:val="0"/>
          <w:numId w:val="38"/>
        </w:numPr>
        <w:tabs>
          <w:tab w:val="left" w:pos="0"/>
          <w:tab w:val="center" w:pos="5400"/>
          <w:tab w:val="center" w:pos="10656"/>
        </w:tabs>
        <w:ind w:left="36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Microsoft Azure AI Essentials –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LinkedIn (September 2025) </w:t>
      </w:r>
      <w:hyperlink r:id="rId14" w:history="1">
        <w:r w:rsidRPr="0026044E">
          <w:rPr>
            <w:rStyle w:val="Hyperlink"/>
            <w:rFonts w:ascii="Calibri" w:hAnsi="Calibri" w:cs="Calibri"/>
            <w:b/>
            <w:bCs/>
            <w:sz w:val="20"/>
            <w:szCs w:val="20"/>
          </w:rPr>
          <w:t>Link</w:t>
        </w:r>
      </w:hyperlink>
      <w:r w:rsidRPr="0026044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sectPr w:rsidR="00311B4F" w:rsidRPr="004A285F" w:rsidSect="008D0E11">
      <w:type w:val="continuous"/>
      <w:pgSz w:w="11906" w:h="16838" w:code="9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5E9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477A6"/>
    <w:multiLevelType w:val="hybridMultilevel"/>
    <w:tmpl w:val="E6F6F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206DA"/>
    <w:multiLevelType w:val="multilevel"/>
    <w:tmpl w:val="FF5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A6E27"/>
    <w:multiLevelType w:val="hybridMultilevel"/>
    <w:tmpl w:val="1494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5104"/>
    <w:multiLevelType w:val="hybridMultilevel"/>
    <w:tmpl w:val="936C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5C7792"/>
    <w:multiLevelType w:val="multilevel"/>
    <w:tmpl w:val="116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732CB"/>
    <w:multiLevelType w:val="multilevel"/>
    <w:tmpl w:val="B1A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4B59"/>
    <w:multiLevelType w:val="hybridMultilevel"/>
    <w:tmpl w:val="E61A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27AD0"/>
    <w:multiLevelType w:val="hybridMultilevel"/>
    <w:tmpl w:val="BB7C0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B6637"/>
    <w:multiLevelType w:val="multilevel"/>
    <w:tmpl w:val="116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94E10"/>
    <w:multiLevelType w:val="multilevel"/>
    <w:tmpl w:val="116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E01BE"/>
    <w:multiLevelType w:val="hybridMultilevel"/>
    <w:tmpl w:val="8346B67C"/>
    <w:lvl w:ilvl="0" w:tplc="D51885C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324F8"/>
    <w:multiLevelType w:val="multilevel"/>
    <w:tmpl w:val="F8B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52FE9"/>
    <w:multiLevelType w:val="hybridMultilevel"/>
    <w:tmpl w:val="09DED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A353E5"/>
    <w:multiLevelType w:val="hybridMultilevel"/>
    <w:tmpl w:val="8804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CD7"/>
    <w:multiLevelType w:val="hybridMultilevel"/>
    <w:tmpl w:val="C16AAE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2F1137E"/>
    <w:multiLevelType w:val="hybridMultilevel"/>
    <w:tmpl w:val="EB84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64D9A"/>
    <w:multiLevelType w:val="hybridMultilevel"/>
    <w:tmpl w:val="A4D88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354615"/>
    <w:multiLevelType w:val="hybridMultilevel"/>
    <w:tmpl w:val="C876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E69A4"/>
    <w:multiLevelType w:val="hybridMultilevel"/>
    <w:tmpl w:val="0D18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B2A0B"/>
    <w:multiLevelType w:val="hybridMultilevel"/>
    <w:tmpl w:val="34C2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E0032"/>
    <w:multiLevelType w:val="hybridMultilevel"/>
    <w:tmpl w:val="45D4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D43C9F"/>
    <w:multiLevelType w:val="multilevel"/>
    <w:tmpl w:val="E27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9734C"/>
    <w:multiLevelType w:val="hybridMultilevel"/>
    <w:tmpl w:val="E22E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E5FFB"/>
    <w:multiLevelType w:val="hybridMultilevel"/>
    <w:tmpl w:val="EDE29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3C57160C"/>
    <w:multiLevelType w:val="hybridMultilevel"/>
    <w:tmpl w:val="E55C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3630B"/>
    <w:multiLevelType w:val="hybridMultilevel"/>
    <w:tmpl w:val="F49E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526162"/>
    <w:multiLevelType w:val="multilevel"/>
    <w:tmpl w:val="116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D92DB5"/>
    <w:multiLevelType w:val="multilevel"/>
    <w:tmpl w:val="589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F2559C"/>
    <w:multiLevelType w:val="hybridMultilevel"/>
    <w:tmpl w:val="009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262379"/>
    <w:multiLevelType w:val="hybridMultilevel"/>
    <w:tmpl w:val="8132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ED532B"/>
    <w:multiLevelType w:val="hybridMultilevel"/>
    <w:tmpl w:val="71B6DDBA"/>
    <w:lvl w:ilvl="0" w:tplc="04090001">
      <w:start w:val="1"/>
      <w:numFmt w:val="bullet"/>
      <w:lvlText w:val=""/>
      <w:lvlJc w:val="left"/>
      <w:pPr>
        <w:ind w:left="1090" w:hanging="3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0B701A"/>
    <w:multiLevelType w:val="hybridMultilevel"/>
    <w:tmpl w:val="D2C8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E525971"/>
    <w:multiLevelType w:val="hybridMultilevel"/>
    <w:tmpl w:val="0BF415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4FE83349"/>
    <w:multiLevelType w:val="multilevel"/>
    <w:tmpl w:val="696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BF41CB"/>
    <w:multiLevelType w:val="hybridMultilevel"/>
    <w:tmpl w:val="8D02F396"/>
    <w:lvl w:ilvl="0" w:tplc="F3269DD6">
      <w:numFmt w:val="bullet"/>
      <w:lvlText w:val=""/>
      <w:lvlJc w:val="left"/>
      <w:pPr>
        <w:ind w:left="730" w:hanging="37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941EF"/>
    <w:multiLevelType w:val="hybridMultilevel"/>
    <w:tmpl w:val="AB94E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02343B"/>
    <w:multiLevelType w:val="hybridMultilevel"/>
    <w:tmpl w:val="FE5A7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8A908CA"/>
    <w:multiLevelType w:val="multilevel"/>
    <w:tmpl w:val="A90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FA65CB"/>
    <w:multiLevelType w:val="hybridMultilevel"/>
    <w:tmpl w:val="CB0E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5A693E"/>
    <w:multiLevelType w:val="hybridMultilevel"/>
    <w:tmpl w:val="9BDA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0F1C6C"/>
    <w:multiLevelType w:val="hybridMultilevel"/>
    <w:tmpl w:val="833E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FB7937"/>
    <w:multiLevelType w:val="multilevel"/>
    <w:tmpl w:val="F8B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F72AD3"/>
    <w:multiLevelType w:val="hybridMultilevel"/>
    <w:tmpl w:val="325EB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3C92439"/>
    <w:multiLevelType w:val="hybridMultilevel"/>
    <w:tmpl w:val="AFE68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47B71B8"/>
    <w:multiLevelType w:val="hybridMultilevel"/>
    <w:tmpl w:val="FBB271E4"/>
    <w:lvl w:ilvl="0" w:tplc="F3269DD6">
      <w:numFmt w:val="bullet"/>
      <w:lvlText w:val=""/>
      <w:lvlJc w:val="left"/>
      <w:pPr>
        <w:ind w:left="1090" w:hanging="37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6B4619"/>
    <w:multiLevelType w:val="hybridMultilevel"/>
    <w:tmpl w:val="DAD4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370EA0"/>
    <w:multiLevelType w:val="hybridMultilevel"/>
    <w:tmpl w:val="75104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AF2ED7"/>
    <w:multiLevelType w:val="multilevel"/>
    <w:tmpl w:val="116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636EBA"/>
    <w:multiLevelType w:val="hybridMultilevel"/>
    <w:tmpl w:val="0E54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88005">
    <w:abstractNumId w:val="6"/>
  </w:num>
  <w:num w:numId="2" w16cid:durableId="608776046">
    <w:abstractNumId w:val="23"/>
  </w:num>
  <w:num w:numId="3" w16cid:durableId="1943804326">
    <w:abstractNumId w:val="44"/>
  </w:num>
  <w:num w:numId="4" w16cid:durableId="1027216805">
    <w:abstractNumId w:val="51"/>
  </w:num>
  <w:num w:numId="5" w16cid:durableId="465663499">
    <w:abstractNumId w:val="32"/>
  </w:num>
  <w:num w:numId="6" w16cid:durableId="625738528">
    <w:abstractNumId w:val="27"/>
  </w:num>
  <w:num w:numId="7" w16cid:durableId="36469057">
    <w:abstractNumId w:val="0"/>
  </w:num>
  <w:num w:numId="8" w16cid:durableId="316151033">
    <w:abstractNumId w:val="34"/>
  </w:num>
  <w:num w:numId="9" w16cid:durableId="569735525">
    <w:abstractNumId w:val="40"/>
  </w:num>
  <w:num w:numId="10" w16cid:durableId="840631814">
    <w:abstractNumId w:val="17"/>
  </w:num>
  <w:num w:numId="11" w16cid:durableId="120461869">
    <w:abstractNumId w:val="43"/>
  </w:num>
  <w:num w:numId="12" w16cid:durableId="666907235">
    <w:abstractNumId w:val="37"/>
  </w:num>
  <w:num w:numId="13" w16cid:durableId="326520046">
    <w:abstractNumId w:val="53"/>
  </w:num>
  <w:num w:numId="14" w16cid:durableId="178468862">
    <w:abstractNumId w:val="28"/>
  </w:num>
  <w:num w:numId="15" w16cid:durableId="864170600">
    <w:abstractNumId w:val="39"/>
  </w:num>
  <w:num w:numId="16" w16cid:durableId="366687461">
    <w:abstractNumId w:val="50"/>
  </w:num>
  <w:num w:numId="17" w16cid:durableId="1716543755">
    <w:abstractNumId w:val="35"/>
  </w:num>
  <w:num w:numId="18" w16cid:durableId="1631666980">
    <w:abstractNumId w:val="46"/>
  </w:num>
  <w:num w:numId="19" w16cid:durableId="1554848051">
    <w:abstractNumId w:val="55"/>
  </w:num>
  <w:num w:numId="20" w16cid:durableId="1745880138">
    <w:abstractNumId w:val="19"/>
  </w:num>
  <w:num w:numId="21" w16cid:durableId="91705547">
    <w:abstractNumId w:val="41"/>
  </w:num>
  <w:num w:numId="22" w16cid:durableId="1882014997">
    <w:abstractNumId w:val="3"/>
  </w:num>
  <w:num w:numId="23" w16cid:durableId="1138690700">
    <w:abstractNumId w:val="11"/>
  </w:num>
  <w:num w:numId="24" w16cid:durableId="693658203">
    <w:abstractNumId w:val="31"/>
  </w:num>
  <w:num w:numId="25" w16cid:durableId="1318874357">
    <w:abstractNumId w:val="47"/>
  </w:num>
  <w:num w:numId="26" w16cid:durableId="2044016787">
    <w:abstractNumId w:val="7"/>
  </w:num>
  <w:num w:numId="27" w16cid:durableId="25494612">
    <w:abstractNumId w:val="42"/>
  </w:num>
  <w:num w:numId="28" w16cid:durableId="1337224220">
    <w:abstractNumId w:val="2"/>
  </w:num>
  <w:num w:numId="29" w16cid:durableId="758063350">
    <w:abstractNumId w:val="16"/>
  </w:num>
  <w:num w:numId="30" w16cid:durableId="1034118142">
    <w:abstractNumId w:val="33"/>
  </w:num>
  <w:num w:numId="31" w16cid:durableId="199173307">
    <w:abstractNumId w:val="38"/>
  </w:num>
  <w:num w:numId="32" w16cid:durableId="1503164382">
    <w:abstractNumId w:val="24"/>
  </w:num>
  <w:num w:numId="33" w16cid:durableId="2051031160">
    <w:abstractNumId w:val="4"/>
  </w:num>
  <w:num w:numId="34" w16cid:durableId="92943343">
    <w:abstractNumId w:val="13"/>
  </w:num>
  <w:num w:numId="35" w16cid:durableId="988291481">
    <w:abstractNumId w:val="22"/>
  </w:num>
  <w:num w:numId="36" w16cid:durableId="203644318">
    <w:abstractNumId w:val="18"/>
  </w:num>
  <w:num w:numId="37" w16cid:durableId="1567495591">
    <w:abstractNumId w:val="45"/>
  </w:num>
  <w:num w:numId="38" w16cid:durableId="1451625543">
    <w:abstractNumId w:val="15"/>
  </w:num>
  <w:num w:numId="39" w16cid:durableId="1028946242">
    <w:abstractNumId w:val="25"/>
  </w:num>
  <w:num w:numId="40" w16cid:durableId="1037049229">
    <w:abstractNumId w:val="48"/>
  </w:num>
  <w:num w:numId="41" w16cid:durableId="1409186673">
    <w:abstractNumId w:val="52"/>
  </w:num>
  <w:num w:numId="42" w16cid:durableId="1769963008">
    <w:abstractNumId w:val="14"/>
  </w:num>
  <w:num w:numId="43" w16cid:durableId="1377464312">
    <w:abstractNumId w:val="29"/>
  </w:num>
  <w:num w:numId="44" w16cid:durableId="44255177">
    <w:abstractNumId w:val="9"/>
  </w:num>
  <w:num w:numId="45" w16cid:durableId="749499624">
    <w:abstractNumId w:val="36"/>
  </w:num>
  <w:num w:numId="46" w16cid:durableId="198402287">
    <w:abstractNumId w:val="49"/>
  </w:num>
  <w:num w:numId="47" w16cid:durableId="1065488062">
    <w:abstractNumId w:val="21"/>
  </w:num>
  <w:num w:numId="48" w16cid:durableId="1402481">
    <w:abstractNumId w:val="26"/>
  </w:num>
  <w:num w:numId="49" w16cid:durableId="1804617573">
    <w:abstractNumId w:val="20"/>
  </w:num>
  <w:num w:numId="50" w16cid:durableId="186217339">
    <w:abstractNumId w:val="1"/>
  </w:num>
  <w:num w:numId="51" w16cid:durableId="1209537026">
    <w:abstractNumId w:val="5"/>
  </w:num>
  <w:num w:numId="52" w16cid:durableId="1305428750">
    <w:abstractNumId w:val="10"/>
  </w:num>
  <w:num w:numId="53" w16cid:durableId="1061295544">
    <w:abstractNumId w:val="54"/>
  </w:num>
  <w:num w:numId="54" w16cid:durableId="159665114">
    <w:abstractNumId w:val="30"/>
  </w:num>
  <w:num w:numId="55" w16cid:durableId="1080785607">
    <w:abstractNumId w:val="12"/>
  </w:num>
  <w:num w:numId="56" w16cid:durableId="1408763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88"/>
    <w:rsid w:val="000163A8"/>
    <w:rsid w:val="000429E8"/>
    <w:rsid w:val="00043433"/>
    <w:rsid w:val="00047EEA"/>
    <w:rsid w:val="000601BA"/>
    <w:rsid w:val="00073B95"/>
    <w:rsid w:val="00076D9D"/>
    <w:rsid w:val="000906C3"/>
    <w:rsid w:val="000B00A2"/>
    <w:rsid w:val="000B516B"/>
    <w:rsid w:val="000B5CFD"/>
    <w:rsid w:val="000B66FF"/>
    <w:rsid w:val="000F2F96"/>
    <w:rsid w:val="000F59E8"/>
    <w:rsid w:val="00100297"/>
    <w:rsid w:val="00117E20"/>
    <w:rsid w:val="00123462"/>
    <w:rsid w:val="00124A30"/>
    <w:rsid w:val="001256F0"/>
    <w:rsid w:val="00126BBB"/>
    <w:rsid w:val="0014031A"/>
    <w:rsid w:val="0014257E"/>
    <w:rsid w:val="001565DE"/>
    <w:rsid w:val="0016554B"/>
    <w:rsid w:val="00167699"/>
    <w:rsid w:val="001732BD"/>
    <w:rsid w:val="001A6E1D"/>
    <w:rsid w:val="001B015E"/>
    <w:rsid w:val="001B3531"/>
    <w:rsid w:val="001C3A6F"/>
    <w:rsid w:val="001C4545"/>
    <w:rsid w:val="001C6B76"/>
    <w:rsid w:val="001D3991"/>
    <w:rsid w:val="001E113D"/>
    <w:rsid w:val="001E74FB"/>
    <w:rsid w:val="00201BAD"/>
    <w:rsid w:val="00203D58"/>
    <w:rsid w:val="00210A99"/>
    <w:rsid w:val="0024265B"/>
    <w:rsid w:val="0025029B"/>
    <w:rsid w:val="00251588"/>
    <w:rsid w:val="00252A64"/>
    <w:rsid w:val="0025570E"/>
    <w:rsid w:val="00257458"/>
    <w:rsid w:val="0026044E"/>
    <w:rsid w:val="00262BA0"/>
    <w:rsid w:val="002756DD"/>
    <w:rsid w:val="002A04A0"/>
    <w:rsid w:val="002B3F9B"/>
    <w:rsid w:val="002B43AC"/>
    <w:rsid w:val="002E01F1"/>
    <w:rsid w:val="002E4B72"/>
    <w:rsid w:val="002F3943"/>
    <w:rsid w:val="00310F03"/>
    <w:rsid w:val="00311B4F"/>
    <w:rsid w:val="0033035A"/>
    <w:rsid w:val="00331963"/>
    <w:rsid w:val="00343E05"/>
    <w:rsid w:val="00350447"/>
    <w:rsid w:val="00354305"/>
    <w:rsid w:val="00370A38"/>
    <w:rsid w:val="003714B4"/>
    <w:rsid w:val="00376E99"/>
    <w:rsid w:val="00383B9D"/>
    <w:rsid w:val="003907FA"/>
    <w:rsid w:val="00393624"/>
    <w:rsid w:val="003B3CA1"/>
    <w:rsid w:val="003E0A2C"/>
    <w:rsid w:val="003E1E73"/>
    <w:rsid w:val="003E438B"/>
    <w:rsid w:val="003E52FF"/>
    <w:rsid w:val="003E75FB"/>
    <w:rsid w:val="003F2F97"/>
    <w:rsid w:val="003F6D36"/>
    <w:rsid w:val="0040784C"/>
    <w:rsid w:val="00434C5F"/>
    <w:rsid w:val="0044198E"/>
    <w:rsid w:val="00464DE7"/>
    <w:rsid w:val="00475B42"/>
    <w:rsid w:val="00477EE5"/>
    <w:rsid w:val="004835F5"/>
    <w:rsid w:val="004A167D"/>
    <w:rsid w:val="004A285F"/>
    <w:rsid w:val="004B4506"/>
    <w:rsid w:val="004B79C8"/>
    <w:rsid w:val="004D2749"/>
    <w:rsid w:val="005033F2"/>
    <w:rsid w:val="0051228E"/>
    <w:rsid w:val="00534932"/>
    <w:rsid w:val="00541448"/>
    <w:rsid w:val="00546EB6"/>
    <w:rsid w:val="005527AC"/>
    <w:rsid w:val="005605AA"/>
    <w:rsid w:val="00573C0F"/>
    <w:rsid w:val="0057694E"/>
    <w:rsid w:val="00590F3D"/>
    <w:rsid w:val="005933EA"/>
    <w:rsid w:val="005B0733"/>
    <w:rsid w:val="005B1145"/>
    <w:rsid w:val="005B61DD"/>
    <w:rsid w:val="005B75AC"/>
    <w:rsid w:val="005B77D8"/>
    <w:rsid w:val="005C2526"/>
    <w:rsid w:val="005C2F72"/>
    <w:rsid w:val="005E487C"/>
    <w:rsid w:val="005F604E"/>
    <w:rsid w:val="00607F53"/>
    <w:rsid w:val="00610074"/>
    <w:rsid w:val="00612A31"/>
    <w:rsid w:val="0063157B"/>
    <w:rsid w:val="006439B5"/>
    <w:rsid w:val="00655012"/>
    <w:rsid w:val="00682F0E"/>
    <w:rsid w:val="0068384B"/>
    <w:rsid w:val="00684D42"/>
    <w:rsid w:val="006B055A"/>
    <w:rsid w:val="006B29A0"/>
    <w:rsid w:val="006B778F"/>
    <w:rsid w:val="006C4177"/>
    <w:rsid w:val="006C6B99"/>
    <w:rsid w:val="006D0C95"/>
    <w:rsid w:val="006D3212"/>
    <w:rsid w:val="006D3B89"/>
    <w:rsid w:val="006F03DB"/>
    <w:rsid w:val="006F05EE"/>
    <w:rsid w:val="006F07ED"/>
    <w:rsid w:val="00702120"/>
    <w:rsid w:val="00722828"/>
    <w:rsid w:val="00747E55"/>
    <w:rsid w:val="00772E95"/>
    <w:rsid w:val="00782F8F"/>
    <w:rsid w:val="00785439"/>
    <w:rsid w:val="007871E3"/>
    <w:rsid w:val="00793B31"/>
    <w:rsid w:val="007959E0"/>
    <w:rsid w:val="007C4C91"/>
    <w:rsid w:val="007D28F7"/>
    <w:rsid w:val="007D7B42"/>
    <w:rsid w:val="00804E11"/>
    <w:rsid w:val="008064A9"/>
    <w:rsid w:val="00815003"/>
    <w:rsid w:val="00822C0B"/>
    <w:rsid w:val="0084612E"/>
    <w:rsid w:val="008544C7"/>
    <w:rsid w:val="00863BCC"/>
    <w:rsid w:val="00871E58"/>
    <w:rsid w:val="0087755D"/>
    <w:rsid w:val="008868D1"/>
    <w:rsid w:val="008875C3"/>
    <w:rsid w:val="008A688B"/>
    <w:rsid w:val="008B0788"/>
    <w:rsid w:val="008B5F48"/>
    <w:rsid w:val="008B6A91"/>
    <w:rsid w:val="008C41BF"/>
    <w:rsid w:val="008C57C3"/>
    <w:rsid w:val="008D0E11"/>
    <w:rsid w:val="008D126E"/>
    <w:rsid w:val="008D1DBC"/>
    <w:rsid w:val="008D6471"/>
    <w:rsid w:val="008D7F74"/>
    <w:rsid w:val="008F3E13"/>
    <w:rsid w:val="008F540F"/>
    <w:rsid w:val="009051D6"/>
    <w:rsid w:val="0091315E"/>
    <w:rsid w:val="00913F18"/>
    <w:rsid w:val="00930829"/>
    <w:rsid w:val="00956906"/>
    <w:rsid w:val="00957804"/>
    <w:rsid w:val="009653A9"/>
    <w:rsid w:val="00981B30"/>
    <w:rsid w:val="009A04B4"/>
    <w:rsid w:val="009C26CA"/>
    <w:rsid w:val="009C563B"/>
    <w:rsid w:val="009D4F96"/>
    <w:rsid w:val="009E76B4"/>
    <w:rsid w:val="00A145F3"/>
    <w:rsid w:val="00A2161A"/>
    <w:rsid w:val="00A27E20"/>
    <w:rsid w:val="00A301AE"/>
    <w:rsid w:val="00A3329E"/>
    <w:rsid w:val="00A37862"/>
    <w:rsid w:val="00A462BC"/>
    <w:rsid w:val="00A50862"/>
    <w:rsid w:val="00A74AB8"/>
    <w:rsid w:val="00A77430"/>
    <w:rsid w:val="00A82134"/>
    <w:rsid w:val="00A97A25"/>
    <w:rsid w:val="00AA5EF8"/>
    <w:rsid w:val="00AB5F40"/>
    <w:rsid w:val="00AE1633"/>
    <w:rsid w:val="00AE307F"/>
    <w:rsid w:val="00B0126D"/>
    <w:rsid w:val="00B11D21"/>
    <w:rsid w:val="00B12952"/>
    <w:rsid w:val="00B141E2"/>
    <w:rsid w:val="00B17366"/>
    <w:rsid w:val="00B23A79"/>
    <w:rsid w:val="00B26E3C"/>
    <w:rsid w:val="00B30F32"/>
    <w:rsid w:val="00B506AF"/>
    <w:rsid w:val="00B56BC6"/>
    <w:rsid w:val="00B822D9"/>
    <w:rsid w:val="00BA5C12"/>
    <w:rsid w:val="00BB22AB"/>
    <w:rsid w:val="00BC2926"/>
    <w:rsid w:val="00BD6F33"/>
    <w:rsid w:val="00BD70AE"/>
    <w:rsid w:val="00BD7DB6"/>
    <w:rsid w:val="00BF2761"/>
    <w:rsid w:val="00BF2C4E"/>
    <w:rsid w:val="00BF3732"/>
    <w:rsid w:val="00BF70BA"/>
    <w:rsid w:val="00C06A67"/>
    <w:rsid w:val="00C06C5D"/>
    <w:rsid w:val="00C07F2C"/>
    <w:rsid w:val="00C202A5"/>
    <w:rsid w:val="00C20A4D"/>
    <w:rsid w:val="00C25D48"/>
    <w:rsid w:val="00C30CEC"/>
    <w:rsid w:val="00C32F88"/>
    <w:rsid w:val="00C339EB"/>
    <w:rsid w:val="00C54980"/>
    <w:rsid w:val="00C57A37"/>
    <w:rsid w:val="00C66834"/>
    <w:rsid w:val="00C66876"/>
    <w:rsid w:val="00C72C19"/>
    <w:rsid w:val="00C74DD8"/>
    <w:rsid w:val="00C76F0F"/>
    <w:rsid w:val="00C94687"/>
    <w:rsid w:val="00CA2123"/>
    <w:rsid w:val="00CA40AE"/>
    <w:rsid w:val="00CA77CE"/>
    <w:rsid w:val="00CC3ADC"/>
    <w:rsid w:val="00CD36B3"/>
    <w:rsid w:val="00CD6E11"/>
    <w:rsid w:val="00CE5BD4"/>
    <w:rsid w:val="00D12C7D"/>
    <w:rsid w:val="00D15338"/>
    <w:rsid w:val="00D31B74"/>
    <w:rsid w:val="00D55398"/>
    <w:rsid w:val="00D60F63"/>
    <w:rsid w:val="00D65748"/>
    <w:rsid w:val="00D71BAA"/>
    <w:rsid w:val="00D759C0"/>
    <w:rsid w:val="00D920AB"/>
    <w:rsid w:val="00DA380B"/>
    <w:rsid w:val="00DB568E"/>
    <w:rsid w:val="00DC22ED"/>
    <w:rsid w:val="00DC3F0E"/>
    <w:rsid w:val="00DD2069"/>
    <w:rsid w:val="00DE3A7A"/>
    <w:rsid w:val="00DF414F"/>
    <w:rsid w:val="00DF602F"/>
    <w:rsid w:val="00E0788E"/>
    <w:rsid w:val="00E125DE"/>
    <w:rsid w:val="00E17840"/>
    <w:rsid w:val="00E253F0"/>
    <w:rsid w:val="00E26F5C"/>
    <w:rsid w:val="00E27E7C"/>
    <w:rsid w:val="00E32439"/>
    <w:rsid w:val="00E359D8"/>
    <w:rsid w:val="00E51BAD"/>
    <w:rsid w:val="00E60A91"/>
    <w:rsid w:val="00E67BE9"/>
    <w:rsid w:val="00E70AD9"/>
    <w:rsid w:val="00E724A0"/>
    <w:rsid w:val="00E7709C"/>
    <w:rsid w:val="00EA418A"/>
    <w:rsid w:val="00EB0483"/>
    <w:rsid w:val="00EC02D1"/>
    <w:rsid w:val="00EC346A"/>
    <w:rsid w:val="00EE1374"/>
    <w:rsid w:val="00F311A6"/>
    <w:rsid w:val="00F31A32"/>
    <w:rsid w:val="00F31BA1"/>
    <w:rsid w:val="00F523CE"/>
    <w:rsid w:val="00F620E8"/>
    <w:rsid w:val="00F66D93"/>
    <w:rsid w:val="00F703D7"/>
    <w:rsid w:val="00F73BDD"/>
    <w:rsid w:val="00F8314D"/>
    <w:rsid w:val="00F83E4C"/>
    <w:rsid w:val="00F95BD4"/>
    <w:rsid w:val="00F97A4C"/>
    <w:rsid w:val="00FA0691"/>
    <w:rsid w:val="00FA1D98"/>
    <w:rsid w:val="00FA3501"/>
    <w:rsid w:val="00FB73E5"/>
    <w:rsid w:val="00FC684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50C4"/>
  <w15:chartTrackingRefBased/>
  <w15:docId w15:val="{046B07DB-B75C-446A-AFE6-96F107C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B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</w:rPr>
  </w:style>
  <w:style w:type="character" w:styleId="Strong">
    <w:name w:val="Strong"/>
    <w:basedOn w:val="DefaultParagraphFont"/>
    <w:uiPriority w:val="22"/>
    <w:qFormat/>
    <w:rsid w:val="007D7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redly.com/badges/74ae583b-e59d-42d4-ac92-4239cae78584/linked_in_profil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rishnaSai987/Student-Management-Syste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rishnasaikavuri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github.com/KrishnaSai98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krishnasai987.github.io/Portfolio/" TargetMode="External"/><Relationship Id="rId14" Type="http://schemas.openxmlformats.org/officeDocument/2006/relationships/hyperlink" Target="https://www.linkedin.com/learning/certificates/125d6b30da4b943c637b3abd51372b612ab3d4a2bfe763b2ab004c7b170fa7c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ka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TotalTime>4977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kavuri</dc:creator>
  <cp:keywords/>
  <dc:description/>
  <cp:lastModifiedBy>krishna sai kavuri</cp:lastModifiedBy>
  <cp:revision>69</cp:revision>
  <cp:lastPrinted>2025-10-28T18:15:00Z</cp:lastPrinted>
  <dcterms:created xsi:type="dcterms:W3CDTF">2025-06-26T15:35:00Z</dcterms:created>
  <dcterms:modified xsi:type="dcterms:W3CDTF">2025-10-29T17:49:00Z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